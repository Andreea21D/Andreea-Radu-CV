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2E592C4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84A14D0" w14:textId="77777777" w:rsidR="007A0F44" w:rsidRPr="00565B06" w:rsidRDefault="003C20AC" w:rsidP="003C20AC">
            <w:pPr>
              <w:pStyle w:val="Title"/>
            </w:pPr>
            <w:r w:rsidRPr="003C20AC">
              <w:rPr>
                <w:rStyle w:val="span"/>
                <w:sz w:val="66"/>
                <w:szCs w:val="56"/>
                <w:bdr w:val="none" w:sz="0" w:space="0" w:color="auto"/>
              </w:rPr>
              <w:t>Andreea Denisa Radu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D0D57CA" w14:textId="16F07938" w:rsidR="007A0F44" w:rsidRDefault="005F71EB" w:rsidP="00174A87">
            <w:pPr>
              <w:pStyle w:val="ContactInfo"/>
            </w:pPr>
            <w:sdt>
              <w:sdtPr>
                <w:rPr>
                  <w:lang w:val="en-GB" w:eastAsia="en-GB"/>
                </w:rPr>
                <w:alias w:val="Enter address:"/>
                <w:tag w:val="Enter address:"/>
                <w:id w:val="-989020281"/>
                <w:placeholder>
                  <w:docPart w:val="F8AFD13A9F5D46F8B4BD5B7BAB5EEE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C20AC" w:rsidRPr="003C20AC">
                  <w:rPr>
                    <w:lang w:val="en-GB" w:eastAsia="en-GB"/>
                  </w:rPr>
                  <w:t>14 Kildare Road, Canning Town, London</w:t>
                </w:r>
                <w:r w:rsidR="00EC0EC7">
                  <w:rPr>
                    <w:lang w:val="en-GB" w:eastAsia="en-GB"/>
                  </w:rPr>
                  <w:br/>
                </w:r>
                <w:r w:rsidR="003C20AC" w:rsidRPr="003C20AC">
                  <w:rPr>
                    <w:lang w:val="en-GB" w:eastAsia="en-GB"/>
                  </w:rPr>
                  <w:t>, UK E16 4AD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5080" b="508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C8F9F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3EDAD56" w14:textId="212EAEB1" w:rsidR="007A0F44" w:rsidRDefault="005F71EB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496BCE80F7449998506785BF7B2CCD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C0EC7">
                  <w:t>(+44)0</w:t>
                </w:r>
                <w:r w:rsidR="003C20AC" w:rsidRPr="003C20AC">
                  <w:t>7757677807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E2288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1F84A0" w14:textId="77777777" w:rsidR="007A0F44" w:rsidRDefault="005F71EB" w:rsidP="00174A87">
            <w:pPr>
              <w:pStyle w:val="ContactInfo"/>
            </w:pPr>
            <w:sdt>
              <w:sdtPr>
                <w:rPr>
                  <w:lang w:val="en-GB" w:eastAsia="en-GB"/>
                </w:rPr>
                <w:alias w:val="Enter email:"/>
                <w:tag w:val="Enter email:"/>
                <w:id w:val="479813182"/>
                <w:placeholder>
                  <w:docPart w:val="07EFE0634C844377A87CD1794CDD0A3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C20AC" w:rsidRPr="003C20AC">
                  <w:rPr>
                    <w:lang w:val="en-GB" w:eastAsia="en-GB"/>
                  </w:rPr>
                  <w:t>andreeadenisa921@yahoo.com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D2C0F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42FB36E" w14:textId="77777777" w:rsidR="007A0F44" w:rsidRDefault="005F71EB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9B9ED27AFE347D1AE1EFBF5EC6284E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3C20AC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80C5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50383D6" w14:textId="77777777" w:rsidR="007A0F44" w:rsidRPr="00565B06" w:rsidRDefault="005F71EB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1745D88D88B412F8F62B3168231190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C20AC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C966B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3C20AC" w:rsidRPr="00565B06" w14:paraId="27DFDC4F" w14:textId="77777777" w:rsidTr="00002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C3C43DE" w14:textId="77777777" w:rsidR="003C20AC" w:rsidRPr="00565B06" w:rsidRDefault="003C20AC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39D1A0" wp14:editId="6A2BCDA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F5D2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F046D3F" w14:textId="77777777" w:rsidR="003C20AC" w:rsidRPr="003C20AC" w:rsidRDefault="003C20AC" w:rsidP="003C20AC">
            <w:pPr>
              <w:pStyle w:val="Heading1"/>
              <w:outlineLvl w:val="0"/>
            </w:pPr>
            <w:r w:rsidRPr="003C20AC">
              <w:t>SUMMARY</w:t>
            </w:r>
          </w:p>
        </w:tc>
      </w:tr>
      <w:tr w:rsidR="003C20AC" w:rsidRPr="00577549" w14:paraId="2B40FA29" w14:textId="77777777" w:rsidTr="00002D47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213950B" w14:textId="77777777" w:rsidR="003C20AC" w:rsidRPr="00997E86" w:rsidRDefault="003C20AC" w:rsidP="00002D47">
            <w:pPr>
              <w:spacing w:line="276" w:lineRule="auto"/>
            </w:pPr>
          </w:p>
        </w:tc>
        <w:tc>
          <w:tcPr>
            <w:tcW w:w="8644" w:type="dxa"/>
          </w:tcPr>
          <w:p w14:paraId="5449B8BC" w14:textId="064204BE" w:rsidR="003C20AC" w:rsidRPr="00577549" w:rsidRDefault="00DE4DBF" w:rsidP="00002D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E4DBF">
              <w:rPr>
                <w:rFonts w:ascii="Arial" w:hAnsi="Arial" w:cs="Arial"/>
              </w:rPr>
              <w:t>I'm an ambitious person</w:t>
            </w:r>
            <w:r w:rsidR="003C20AC">
              <w:rPr>
                <w:rFonts w:ascii="Arial" w:hAnsi="Arial" w:cs="Arial"/>
              </w:rPr>
              <w:t xml:space="preserve">, who is independent, </w:t>
            </w:r>
            <w:r w:rsidR="00EE28B4">
              <w:rPr>
                <w:rFonts w:ascii="Arial" w:hAnsi="Arial" w:cs="Arial"/>
              </w:rPr>
              <w:t>self-motivated,</w:t>
            </w:r>
            <w:r w:rsidR="003C20AC">
              <w:rPr>
                <w:rFonts w:ascii="Arial" w:hAnsi="Arial" w:cs="Arial"/>
              </w:rPr>
              <w:t xml:space="preserve"> and creative. I have interest in </w:t>
            </w:r>
            <w:r w:rsidR="006D6D0D">
              <w:rPr>
                <w:rFonts w:ascii="Arial" w:hAnsi="Arial" w:cs="Arial"/>
              </w:rPr>
              <w:t>front-end de</w:t>
            </w:r>
            <w:r w:rsidR="002E2D7B">
              <w:rPr>
                <w:rFonts w:ascii="Arial" w:hAnsi="Arial" w:cs="Arial"/>
              </w:rPr>
              <w:t>velopme</w:t>
            </w:r>
            <w:r w:rsidR="00344DC0">
              <w:rPr>
                <w:rFonts w:ascii="Arial" w:hAnsi="Arial" w:cs="Arial"/>
              </w:rPr>
              <w:t>nt.</w:t>
            </w:r>
            <w:r w:rsidR="00692F35">
              <w:rPr>
                <w:rFonts w:ascii="Arial" w:hAnsi="Arial" w:cs="Arial"/>
              </w:rPr>
              <w:t xml:space="preserve"> </w:t>
            </w:r>
            <w:r w:rsidR="003C20AC" w:rsidRPr="009B51A0">
              <w:rPr>
                <w:rFonts w:ascii="Arial" w:hAnsi="Arial" w:cs="Arial"/>
              </w:rPr>
              <w:t>I’m willing to do</w:t>
            </w:r>
            <w:r w:rsidR="003C20AC">
              <w:rPr>
                <w:rFonts w:ascii="Arial" w:hAnsi="Arial" w:cs="Arial"/>
              </w:rPr>
              <w:t xml:space="preserve"> hard</w:t>
            </w:r>
            <w:r w:rsidR="003C20AC" w:rsidRPr="009B51A0">
              <w:rPr>
                <w:rFonts w:ascii="Arial" w:hAnsi="Arial" w:cs="Arial"/>
              </w:rPr>
              <w:t xml:space="preserve"> work in </w:t>
            </w:r>
            <w:r w:rsidR="00344DC0">
              <w:rPr>
                <w:rFonts w:ascii="Arial" w:hAnsi="Arial" w:cs="Arial"/>
              </w:rPr>
              <w:t xml:space="preserve">this </w:t>
            </w:r>
            <w:r w:rsidR="003C20AC" w:rsidRPr="009B51A0">
              <w:rPr>
                <w:rFonts w:ascii="Arial" w:hAnsi="Arial" w:cs="Arial"/>
              </w:rPr>
              <w:t>domain and excited to learn more</w:t>
            </w:r>
            <w:r w:rsidR="003C20AC">
              <w:rPr>
                <w:rFonts w:ascii="Arial" w:hAnsi="Arial" w:cs="Arial"/>
              </w:rPr>
              <w:t>.</w:t>
            </w:r>
            <w:r w:rsidR="00692F35">
              <w:rPr>
                <w:rFonts w:ascii="Arial" w:hAnsi="Arial" w:cs="Arial"/>
              </w:rPr>
              <w:t xml:space="preserve"> I have knowledge </w:t>
            </w:r>
            <w:r w:rsidR="00344DC0">
              <w:rPr>
                <w:rFonts w:ascii="Arial" w:hAnsi="Arial" w:cs="Arial"/>
              </w:rPr>
              <w:t>in HTML,</w:t>
            </w:r>
            <w:r w:rsidR="009A0563">
              <w:rPr>
                <w:rFonts w:ascii="Arial" w:hAnsi="Arial" w:cs="Arial"/>
              </w:rPr>
              <w:t xml:space="preserve"> </w:t>
            </w:r>
            <w:r w:rsidR="00344DC0">
              <w:rPr>
                <w:rFonts w:ascii="Arial" w:hAnsi="Arial" w:cs="Arial"/>
              </w:rPr>
              <w:t>CSS,</w:t>
            </w:r>
            <w:r w:rsidR="009A0563">
              <w:rPr>
                <w:rFonts w:ascii="Arial" w:hAnsi="Arial" w:cs="Arial"/>
              </w:rPr>
              <w:t xml:space="preserve"> </w:t>
            </w:r>
            <w:r w:rsidR="00344DC0">
              <w:rPr>
                <w:rFonts w:ascii="Arial" w:hAnsi="Arial" w:cs="Arial"/>
              </w:rPr>
              <w:t>JAVASCRIPT</w:t>
            </w:r>
            <w:r w:rsidR="00692F35">
              <w:rPr>
                <w:rFonts w:ascii="Arial" w:hAnsi="Arial" w:cs="Arial"/>
              </w:rPr>
              <w:t>.</w:t>
            </w:r>
            <w:r w:rsidR="00C220B0">
              <w:rPr>
                <w:rFonts w:ascii="Arial" w:hAnsi="Arial" w:cs="Arial"/>
              </w:rPr>
              <w:t xml:space="preserve"> </w:t>
            </w:r>
            <w:r w:rsidR="00692F35">
              <w:rPr>
                <w:rFonts w:ascii="Arial" w:hAnsi="Arial" w:cs="Arial"/>
              </w:rPr>
              <w:t xml:space="preserve">Goal is to become best </w:t>
            </w:r>
            <w:r w:rsidR="009A0563">
              <w:rPr>
                <w:rFonts w:ascii="Arial" w:hAnsi="Arial" w:cs="Arial"/>
              </w:rPr>
              <w:t>front-end develope</w:t>
            </w:r>
            <w:r w:rsidR="00692F35">
              <w:rPr>
                <w:rFonts w:ascii="Arial" w:hAnsi="Arial" w:cs="Arial"/>
              </w:rPr>
              <w:t xml:space="preserve">r and </w:t>
            </w:r>
            <w:r w:rsidR="00C220B0">
              <w:rPr>
                <w:rFonts w:ascii="Arial" w:hAnsi="Arial" w:cs="Arial"/>
              </w:rPr>
              <w:t>grow in field.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3C20AC" w:rsidRPr="00565B06" w14:paraId="68531631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76C9C604" w14:textId="77777777" w:rsidR="003C20AC" w:rsidRPr="00565B06" w:rsidRDefault="003C20AC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7C5F8C" wp14:editId="176A515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9C2B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5BE8077" w14:textId="77777777" w:rsidR="003C20AC" w:rsidRPr="00565B06" w:rsidRDefault="005F71EB" w:rsidP="00002D47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96BA92224184441B8C46F339F741F19"/>
                </w:placeholder>
                <w:temporary/>
                <w:showingPlcHdr/>
                <w15:appearance w15:val="hidden"/>
              </w:sdtPr>
              <w:sdtEndPr/>
              <w:sdtContent>
                <w:r w:rsidR="003C20AC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320"/>
        <w:gridCol w:w="4320"/>
      </w:tblGrid>
      <w:tr w:rsidR="003C20AC" w:rsidRPr="00565B06" w14:paraId="56E7D2A1" w14:textId="77777777" w:rsidTr="00002D47">
        <w:tc>
          <w:tcPr>
            <w:tcW w:w="4320" w:type="dxa"/>
          </w:tcPr>
          <w:p w14:paraId="56874225" w14:textId="77777777" w:rsidR="001F2B6D" w:rsidRPr="00125A97" w:rsidRDefault="001F2B6D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Pencil UI/UX Tool</w:t>
            </w:r>
          </w:p>
          <w:p w14:paraId="1E01784F" w14:textId="77777777" w:rsidR="003C20AC" w:rsidRPr="00125A97" w:rsidRDefault="00692F35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HTML/CSS/Bootstrap</w:t>
            </w:r>
          </w:p>
          <w:p w14:paraId="397133A2" w14:textId="7FE5361F" w:rsidR="003C20AC" w:rsidRPr="00125A97" w:rsidRDefault="00692F35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Php</w:t>
            </w:r>
            <w:r w:rsidR="00873DE0">
              <w:t xml:space="preserve"> </w:t>
            </w:r>
            <w:r w:rsidR="00C5506D">
              <w:t xml:space="preserve">(basic </w:t>
            </w:r>
            <w:r w:rsidR="00873DE0" w:rsidRPr="00873DE0">
              <w:t>knowledge</w:t>
            </w:r>
            <w:r w:rsidR="00873DE0">
              <w:t>)</w:t>
            </w:r>
          </w:p>
          <w:p w14:paraId="0BA3E134" w14:textId="79EFCF00" w:rsidR="00873DE0" w:rsidRPr="00125A97" w:rsidRDefault="001F2B6D" w:rsidP="00873DE0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Angular.js</w:t>
            </w:r>
            <w:r w:rsidR="00873DE0">
              <w:t xml:space="preserve"> (basic </w:t>
            </w:r>
            <w:r w:rsidR="00873DE0" w:rsidRPr="00873DE0">
              <w:t>knowledge</w:t>
            </w:r>
            <w:r w:rsidR="00873DE0">
              <w:t>)</w:t>
            </w:r>
          </w:p>
          <w:p w14:paraId="46D6ABE3" w14:textId="29032D5B" w:rsidR="003C20AC" w:rsidRPr="00125A97" w:rsidRDefault="003C20AC" w:rsidP="00DE4DBF">
            <w:pPr>
              <w:pStyle w:val="Heading4"/>
              <w:ind w:left="720"/>
              <w:outlineLvl w:val="3"/>
            </w:pPr>
          </w:p>
        </w:tc>
        <w:tc>
          <w:tcPr>
            <w:tcW w:w="4320" w:type="dxa"/>
            <w:tcMar>
              <w:left w:w="576" w:type="dxa"/>
            </w:tcMar>
          </w:tcPr>
          <w:p w14:paraId="348CFBBB" w14:textId="08D9085C" w:rsidR="003C20AC" w:rsidRPr="00125A97" w:rsidRDefault="003C20AC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JavaScript</w:t>
            </w:r>
            <w:r w:rsidR="00AC4460">
              <w:t xml:space="preserve"> </w:t>
            </w:r>
            <w:r w:rsidR="00AC4460">
              <w:t xml:space="preserve">(basic </w:t>
            </w:r>
            <w:r w:rsidR="00AC4460" w:rsidRPr="00873DE0">
              <w:t>knowledge</w:t>
            </w:r>
            <w:r w:rsidR="00AC4460">
              <w:t>)</w:t>
            </w:r>
          </w:p>
          <w:p w14:paraId="1FA20DBA" w14:textId="77777777" w:rsidR="003C20AC" w:rsidRPr="00125A97" w:rsidRDefault="001F2B6D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My</w:t>
            </w:r>
            <w:r w:rsidR="003C20AC" w:rsidRPr="00125A97">
              <w:t>SQL</w:t>
            </w:r>
            <w:r w:rsidRPr="00125A97">
              <w:t>/</w:t>
            </w:r>
            <w:r w:rsidR="003C20AC" w:rsidRPr="00125A97">
              <w:t>Oracle</w:t>
            </w:r>
          </w:p>
          <w:p w14:paraId="26F5556A" w14:textId="77777777" w:rsidR="001F2B6D" w:rsidRPr="00125A97" w:rsidRDefault="001F2B6D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Mockups and wireframes</w:t>
            </w:r>
          </w:p>
          <w:p w14:paraId="2CDA89DE" w14:textId="77777777" w:rsidR="001F2B6D" w:rsidRPr="00125A97" w:rsidRDefault="001F2B6D" w:rsidP="00125A97">
            <w:pPr>
              <w:pStyle w:val="Heading4"/>
              <w:numPr>
                <w:ilvl w:val="0"/>
                <w:numId w:val="29"/>
              </w:numPr>
              <w:outlineLvl w:val="3"/>
            </w:pPr>
            <w:r w:rsidRPr="00125A97">
              <w:t>Requirements Management</w:t>
            </w:r>
          </w:p>
        </w:tc>
      </w:tr>
    </w:tbl>
    <w:p w14:paraId="1688412F" w14:textId="77777777" w:rsidR="003C20AC" w:rsidRPr="00565B06" w:rsidRDefault="003C20AC" w:rsidP="003C20AC"/>
    <w:tbl>
      <w:tblPr>
        <w:tblStyle w:val="TableGrid"/>
        <w:tblW w:w="548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33"/>
        <w:gridCol w:w="8747"/>
      </w:tblGrid>
      <w:tr w:rsidR="003C20AC" w:rsidRPr="00565B06" w14:paraId="72EF08B9" w14:textId="77777777" w:rsidTr="00002D47">
        <w:trPr>
          <w:trHeight w:val="429"/>
        </w:trPr>
        <w:tc>
          <w:tcPr>
            <w:tcW w:w="733" w:type="dxa"/>
            <w:tcMar>
              <w:right w:w="216" w:type="dxa"/>
            </w:tcMar>
            <w:vAlign w:val="bottom"/>
          </w:tcPr>
          <w:p w14:paraId="043961A0" w14:textId="77777777" w:rsidR="003C20AC" w:rsidRPr="00565B06" w:rsidRDefault="003C20AC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BEEAB1" wp14:editId="0B3E66B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5654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46" w:type="dxa"/>
          </w:tcPr>
          <w:p w14:paraId="2862D76C" w14:textId="77777777" w:rsidR="003C20AC" w:rsidRPr="00565B06" w:rsidRDefault="005F71EB" w:rsidP="00002D47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17148AF3F904652958EA0C6A9BEFE8A"/>
                </w:placeholder>
                <w:temporary/>
                <w:showingPlcHdr/>
                <w15:appearance w15:val="hidden"/>
              </w:sdtPr>
              <w:sdtEndPr/>
              <w:sdtContent>
                <w:r w:rsidR="003C20AC" w:rsidRPr="00565B06">
                  <w:t>Education</w:t>
                </w:r>
              </w:sdtContent>
            </w:sdt>
          </w:p>
        </w:tc>
      </w:tr>
    </w:tbl>
    <w:p w14:paraId="572E8DC7" w14:textId="5EAD8DE6" w:rsidR="00E0677B" w:rsidRPr="0091043C" w:rsidRDefault="003C20AC" w:rsidP="0091043C">
      <w:pPr>
        <w:pStyle w:val="Heading2"/>
        <w:spacing w:line="276" w:lineRule="auto"/>
        <w:rPr>
          <w:iCs/>
          <w:color w:val="4C4C4C" w:themeColor="text2" w:themeTint="BF"/>
        </w:rPr>
      </w:pPr>
      <w:r w:rsidRPr="00565B06">
        <w:t xml:space="preserve"> </w:t>
      </w:r>
      <w:r>
        <w:t>BS</w:t>
      </w:r>
      <w:r w:rsidR="00DE4DBF">
        <w:t>c</w:t>
      </w:r>
      <w:r w:rsidR="001F2B6D">
        <w:t xml:space="preserve"> </w:t>
      </w:r>
      <w:r w:rsidR="00DE4DBF" w:rsidRPr="00DE4DBF">
        <w:t xml:space="preserve">Computing Technologies </w:t>
      </w:r>
      <w:r w:rsidRPr="00565B06">
        <w:t xml:space="preserve">| </w:t>
      </w:r>
      <w:r w:rsidR="001F2B6D" w:rsidRPr="001F2B6D">
        <w:rPr>
          <w:rStyle w:val="Emphasis"/>
        </w:rPr>
        <w:t xml:space="preserve">University of Roehampton </w:t>
      </w:r>
      <w:r w:rsidR="001F2B6D" w:rsidRPr="001F2B6D">
        <w:rPr>
          <w:rStyle w:val="Emphasis"/>
          <w:rFonts w:ascii="MS Mincho" w:eastAsia="MS Mincho" w:hAnsi="MS Mincho" w:cs="MS Mincho" w:hint="eastAsia"/>
        </w:rPr>
        <w:t>－</w:t>
      </w:r>
      <w:r w:rsidR="001F2B6D" w:rsidRPr="001F2B6D">
        <w:rPr>
          <w:rStyle w:val="Emphasis"/>
        </w:rPr>
        <w:t xml:space="preserve"> London</w:t>
      </w:r>
    </w:p>
    <w:p w14:paraId="3001ECC7" w14:textId="2B7FD193" w:rsidR="003C20AC" w:rsidRPr="0091043C" w:rsidRDefault="00E0677B" w:rsidP="0091043C">
      <w:pPr>
        <w:pStyle w:val="Heading3"/>
      </w:pPr>
      <w:r w:rsidRPr="0091043C">
        <w:t>2017-</w:t>
      </w:r>
      <w:r w:rsidR="00873DE0">
        <w:t>2020</w:t>
      </w:r>
      <w:r w:rsidR="001F2B6D" w:rsidRPr="0091043C">
        <w:t>.</w:t>
      </w:r>
    </w:p>
    <w:p w14:paraId="54E54DD5" w14:textId="77777777" w:rsidR="001F2B6D" w:rsidRPr="00125A97" w:rsidRDefault="00E0677B" w:rsidP="001F2B6D">
      <w:pPr>
        <w:pStyle w:val="divdocumentsinglecolumn"/>
        <w:tabs>
          <w:tab w:val="right" w:pos="10140"/>
        </w:tabs>
        <w:spacing w:line="320" w:lineRule="atLeast"/>
        <w:rPr>
          <w:rStyle w:val="Emphasis"/>
          <w:rFonts w:eastAsia="Arial"/>
        </w:rPr>
      </w:pPr>
      <w:r w:rsidRPr="00E0677B">
        <w:rPr>
          <w:rStyle w:val="Heading2Char"/>
        </w:rPr>
        <w:t>C</w:t>
      </w:r>
      <w:r>
        <w:rPr>
          <w:rStyle w:val="Heading2Char"/>
        </w:rPr>
        <w:t>ollege</w:t>
      </w:r>
      <w:r w:rsidRPr="00E0677B">
        <w:rPr>
          <w:rStyle w:val="Heading2Char"/>
        </w:rPr>
        <w:t xml:space="preserve"> T</w:t>
      </w:r>
      <w:r>
        <w:rPr>
          <w:rStyle w:val="Heading2Char"/>
        </w:rPr>
        <w:t>eacher</w:t>
      </w:r>
      <w:r w:rsidRPr="00E0677B">
        <w:rPr>
          <w:rStyle w:val="Heading2Char"/>
        </w:rPr>
        <w:t>'</w:t>
      </w:r>
      <w:r>
        <w:rPr>
          <w:rStyle w:val="Heading2Char"/>
        </w:rPr>
        <w:t>s</w:t>
      </w:r>
      <w:r w:rsidRPr="00E0677B">
        <w:rPr>
          <w:rStyle w:val="Heading2Char"/>
        </w:rPr>
        <w:t xml:space="preserve"> S</w:t>
      </w:r>
      <w:r>
        <w:rPr>
          <w:rStyle w:val="Heading2Char"/>
        </w:rPr>
        <w:t>cience</w:t>
      </w:r>
      <w:r w:rsidRPr="00E0677B">
        <w:rPr>
          <w:rStyle w:val="Heading2Char"/>
        </w:rPr>
        <w:t xml:space="preserve"> D</w:t>
      </w:r>
      <w:r>
        <w:rPr>
          <w:rStyle w:val="Heading2Char"/>
        </w:rPr>
        <w:t>egree</w:t>
      </w:r>
      <w:r w:rsidRPr="00E0677B">
        <w:rPr>
          <w:rStyle w:val="Heading2Char"/>
        </w:rPr>
        <w:t xml:space="preserve"> |</w:t>
      </w:r>
      <w:r w:rsidR="001F2B6D" w:rsidRPr="00E0677B">
        <w:rPr>
          <w:rStyle w:val="Emphasis"/>
          <w:rFonts w:eastAsia="Arial"/>
        </w:rPr>
        <w:t xml:space="preserve"> </w:t>
      </w:r>
      <w:proofErr w:type="spellStart"/>
      <w:r w:rsidRPr="00125A97">
        <w:rPr>
          <w:rStyle w:val="Emphasis"/>
          <w:rFonts w:eastAsia="Arial"/>
          <w:b/>
          <w:bCs/>
        </w:rPr>
        <w:t>Colegiul</w:t>
      </w:r>
      <w:proofErr w:type="spellEnd"/>
      <w:r w:rsidRPr="00125A97">
        <w:rPr>
          <w:rStyle w:val="Emphasis"/>
          <w:rFonts w:eastAsia="Arial"/>
          <w:b/>
          <w:bCs/>
        </w:rPr>
        <w:t xml:space="preserve"> </w:t>
      </w:r>
      <w:proofErr w:type="spellStart"/>
      <w:r w:rsidRPr="00125A97">
        <w:rPr>
          <w:rStyle w:val="Emphasis"/>
          <w:rFonts w:eastAsia="Arial"/>
          <w:b/>
          <w:bCs/>
        </w:rPr>
        <w:t>Național</w:t>
      </w:r>
      <w:proofErr w:type="spellEnd"/>
      <w:r w:rsidRPr="00125A97">
        <w:rPr>
          <w:rStyle w:val="Emphasis"/>
          <w:rFonts w:eastAsia="Arial"/>
          <w:b/>
          <w:bCs/>
        </w:rPr>
        <w:t xml:space="preserve"> </w:t>
      </w:r>
      <w:proofErr w:type="spellStart"/>
      <w:r w:rsidRPr="00125A97">
        <w:rPr>
          <w:rStyle w:val="Emphasis"/>
          <w:rFonts w:eastAsia="Arial"/>
          <w:b/>
          <w:bCs/>
        </w:rPr>
        <w:t>Ștefan</w:t>
      </w:r>
      <w:proofErr w:type="spellEnd"/>
      <w:r w:rsidRPr="00125A97">
        <w:rPr>
          <w:rStyle w:val="Emphasis"/>
          <w:rFonts w:eastAsia="Arial"/>
          <w:b/>
          <w:bCs/>
        </w:rPr>
        <w:t xml:space="preserve"> </w:t>
      </w:r>
      <w:proofErr w:type="spellStart"/>
      <w:r w:rsidRPr="00125A97">
        <w:rPr>
          <w:rStyle w:val="Emphasis"/>
          <w:rFonts w:eastAsia="Arial"/>
          <w:b/>
          <w:bCs/>
        </w:rPr>
        <w:t>Velovan</w:t>
      </w:r>
      <w:proofErr w:type="spellEnd"/>
    </w:p>
    <w:p w14:paraId="7BE7BF6A" w14:textId="77777777" w:rsidR="001F2B6D" w:rsidRPr="00E0677B" w:rsidRDefault="00E0677B" w:rsidP="00E0677B">
      <w:pPr>
        <w:pStyle w:val="Heading3"/>
      </w:pPr>
      <w:r>
        <w:rPr>
          <w:rStyle w:val="span"/>
          <w:bdr w:val="none" w:sz="0" w:space="0" w:color="auto"/>
        </w:rPr>
        <w:t>2016</w:t>
      </w:r>
    </w:p>
    <w:p w14:paraId="04A739F3" w14:textId="77777777" w:rsidR="001F2B6D" w:rsidRPr="00565B06" w:rsidRDefault="001F2B6D" w:rsidP="003C20AC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C20AC" w:rsidRPr="00565B06" w14:paraId="6FA96C19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1E66DD3F" w14:textId="77777777" w:rsidR="003C20AC" w:rsidRPr="00565B06" w:rsidRDefault="003C20AC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F728DC" wp14:editId="6BE76A7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B01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B4275AD" w14:textId="77777777" w:rsidR="003C20AC" w:rsidRPr="00565B06" w:rsidRDefault="003C20AC" w:rsidP="00002D47">
            <w:pPr>
              <w:pStyle w:val="Heading1"/>
              <w:outlineLvl w:val="0"/>
            </w:pPr>
            <w:r>
              <w:t>Project</w:t>
            </w:r>
            <w:r w:rsidR="00A86E23">
              <w:t>s</w:t>
            </w:r>
          </w:p>
        </w:tc>
      </w:tr>
    </w:tbl>
    <w:p w14:paraId="51A4FDD5" w14:textId="77777777" w:rsidR="003C20AC" w:rsidRPr="00A86E23" w:rsidRDefault="00A86E23" w:rsidP="0091043C">
      <w:pPr>
        <w:rPr>
          <w:rStyle w:val="Emphasis"/>
        </w:rPr>
      </w:pPr>
      <w:r w:rsidRPr="00A86E23">
        <w:rPr>
          <w:rStyle w:val="Emphasis"/>
        </w:rPr>
        <w:t xml:space="preserve">Semester project for developing skills like problem solving, requirement management and software development life cycle </w:t>
      </w:r>
    </w:p>
    <w:tbl>
      <w:tblPr>
        <w:tblStyle w:val="TableGrid"/>
        <w:tblW w:w="5122" w:type="pct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964"/>
        <w:gridCol w:w="4887"/>
      </w:tblGrid>
      <w:tr w:rsidR="003C20AC" w:rsidRPr="00565B06" w14:paraId="3EB0E8CE" w14:textId="77777777" w:rsidTr="00870208">
        <w:trPr>
          <w:trHeight w:val="1229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1AAACDF" w14:textId="60B21ADA" w:rsidR="003C20AC" w:rsidRDefault="00A86E23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>
              <w:t xml:space="preserve">Website for </w:t>
            </w:r>
            <w:r w:rsidR="00870208">
              <w:t>farmers (</w:t>
            </w:r>
            <w:r>
              <w:t>Html</w:t>
            </w:r>
            <w:r w:rsidR="00870208">
              <w:t>/JavaScript</w:t>
            </w:r>
            <w:r>
              <w:t>/bootstrap)</w:t>
            </w:r>
          </w:p>
          <w:p w14:paraId="4E3F4A99" w14:textId="78FC9BAC" w:rsidR="00F300B8" w:rsidRPr="00F300B8" w:rsidRDefault="00937A1E" w:rsidP="00F300B8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</w:pPr>
            <w:r w:rsidRPr="00937A1E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 xml:space="preserve">Website Go </w:t>
            </w:r>
            <w:r w:rsidR="00F300B8" w:rsidRPr="00937A1E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Beauty</w:t>
            </w:r>
            <w:r w:rsidR="00F300B8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 xml:space="preserve"> (Html/CSS)</w:t>
            </w:r>
          </w:p>
          <w:p w14:paraId="1BE118BC" w14:textId="37519A20" w:rsidR="00937A1E" w:rsidRPr="00937A1E" w:rsidRDefault="00937A1E" w:rsidP="00937A1E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We</w:t>
            </w:r>
            <w:r w:rsidR="00F300B8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bsite for restaurant</w:t>
            </w:r>
            <w:r w:rsidR="00D5126A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 xml:space="preserve"> </w:t>
            </w:r>
            <w:r w:rsidR="00F300B8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(Html/CSS)</w:t>
            </w:r>
          </w:p>
          <w:p w14:paraId="4BB6AE58" w14:textId="341521F9" w:rsidR="00870208" w:rsidRDefault="00870208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>
              <w:t>UI/UX Banking site</w:t>
            </w:r>
            <w:r w:rsidR="00F300B8">
              <w:t xml:space="preserve"> </w:t>
            </w:r>
            <w:r>
              <w:t>(Pencil Tool)</w:t>
            </w:r>
          </w:p>
          <w:p w14:paraId="3A4B3CD0" w14:textId="77777777" w:rsidR="00870208" w:rsidRPr="00A86E23" w:rsidRDefault="00870208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>
              <w:t>(Pencil Tool/HCI concepts)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14:paraId="7368BF0B" w14:textId="0F735379" w:rsidR="00870208" w:rsidRDefault="00870208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>
              <w:t>Website for gym (Html/bootstrap/JavaScript/php/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14:paraId="56560A25" w14:textId="01DDDC1B" w:rsidR="00D5126A" w:rsidRDefault="00D5126A" w:rsidP="00D5126A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</w:pPr>
            <w:r w:rsidRPr="00D5126A"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Bakery Website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 xml:space="preserve"> (HTML/CSS/JAVASCRIPT</w:t>
            </w:r>
          </w:p>
          <w:p w14:paraId="612D194C" w14:textId="0F35111A" w:rsidR="00D5126A" w:rsidRPr="00D5126A" w:rsidRDefault="00D5126A" w:rsidP="00D5126A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color w:val="593368" w:themeColor="accent1" w:themeShade="BF"/>
              </w:rPr>
              <w:t>PHP)</w:t>
            </w:r>
          </w:p>
          <w:p w14:paraId="1475EDC7" w14:textId="77777777" w:rsidR="003C20AC" w:rsidRPr="00870208" w:rsidRDefault="00870208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 w:rsidRPr="00870208">
              <w:t>London tourist App (Android)</w:t>
            </w:r>
          </w:p>
          <w:p w14:paraId="4293160B" w14:textId="790A9C9D" w:rsidR="003C20AC" w:rsidRDefault="00870208" w:rsidP="00870208">
            <w:pPr>
              <w:pStyle w:val="Heading4"/>
              <w:numPr>
                <w:ilvl w:val="0"/>
                <w:numId w:val="20"/>
              </w:numPr>
              <w:outlineLvl w:val="3"/>
            </w:pPr>
            <w:r>
              <w:t>Telecom data analysis (Tableau)</w:t>
            </w:r>
          </w:p>
          <w:p w14:paraId="27271BC9" w14:textId="77777777" w:rsidR="00937A1E" w:rsidRPr="00937A1E" w:rsidRDefault="00937A1E" w:rsidP="00937A1E"/>
          <w:p w14:paraId="0B2FAA9C" w14:textId="30798FEC" w:rsidR="00937A1E" w:rsidRPr="00937A1E" w:rsidRDefault="00937A1E" w:rsidP="00937A1E"/>
        </w:tc>
      </w:tr>
    </w:tbl>
    <w:p w14:paraId="23E00147" w14:textId="77777777" w:rsidR="0091043C" w:rsidRDefault="0091043C" w:rsidP="00316CE4"/>
    <w:p w14:paraId="3BC6AA60" w14:textId="77777777" w:rsidR="00125A97" w:rsidRDefault="00125A97" w:rsidP="00125A97">
      <w:pPr>
        <w:pStyle w:val="ulli"/>
        <w:spacing w:line="320" w:lineRule="atLeast"/>
        <w:rPr>
          <w:rStyle w:val="Heading2Char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125A97" w:rsidRPr="00565B06" w14:paraId="5FF2C4F3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4F8305FB" w14:textId="77777777" w:rsidR="00125A97" w:rsidRPr="00565B06" w:rsidRDefault="00125A97" w:rsidP="00002D47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2E4AFCF" wp14:editId="3A396AD9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2849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s+r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JpXL&#10;PqwRAAAF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089579B" w14:textId="066212B3" w:rsidR="005A671E" w:rsidRPr="00565B06" w:rsidRDefault="005F71EB" w:rsidP="00002D47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C5FA7A2E1AB41E495519919728E15E3"/>
                </w:placeholder>
                <w:temporary/>
                <w:showingPlcHdr/>
                <w15:appearance w15:val="hidden"/>
              </w:sdtPr>
              <w:sdtEndPr/>
              <w:sdtContent>
                <w:r w:rsidR="00125A97" w:rsidRPr="00565B06">
                  <w:t>Experience</w:t>
                </w:r>
              </w:sdtContent>
            </w:sdt>
          </w:p>
        </w:tc>
      </w:tr>
    </w:tbl>
    <w:p w14:paraId="144FE216" w14:textId="08D58DAA" w:rsidR="005A671E" w:rsidRDefault="005A671E" w:rsidP="005A671E">
      <w:pPr>
        <w:pStyle w:val="ulli"/>
        <w:spacing w:line="320" w:lineRule="atLeast"/>
        <w:rPr>
          <w:rStyle w:val="Emphasis"/>
          <w:rFonts w:eastAsia="Arial"/>
        </w:rPr>
      </w:pPr>
      <w:r w:rsidRPr="005A671E">
        <w:rPr>
          <w:rStyle w:val="Heading2Char"/>
          <w:bCs/>
        </w:rPr>
        <w:t>Employ at agencies</w:t>
      </w:r>
      <w:r w:rsidR="000E23B6">
        <w:rPr>
          <w:rStyle w:val="Heading2Char"/>
          <w:bCs/>
        </w:rPr>
        <w:t xml:space="preserve"> </w:t>
      </w:r>
      <w:r w:rsidR="00C8617A">
        <w:rPr>
          <w:rStyle w:val="Heading2Char"/>
          <w:bCs/>
        </w:rPr>
        <w:t xml:space="preserve">/ </w:t>
      </w:r>
      <w:r w:rsidR="00C8617A" w:rsidRPr="00C8617A">
        <w:rPr>
          <w:rStyle w:val="Heading2Char"/>
          <w:bCs/>
        </w:rPr>
        <w:t>freelancer</w:t>
      </w:r>
      <w:r w:rsidRPr="005A671E">
        <w:rPr>
          <w:rStyle w:val="Heading2Char"/>
          <w:b w:val="0"/>
        </w:rPr>
        <w:t xml:space="preserve"> </w:t>
      </w:r>
      <w:r w:rsidRPr="005A671E">
        <w:rPr>
          <w:rStyle w:val="Emphasis"/>
          <w:rFonts w:eastAsia="Arial"/>
        </w:rPr>
        <w:t xml:space="preserve">- London, </w:t>
      </w:r>
      <w:proofErr w:type="spellStart"/>
      <w:r w:rsidRPr="005A671E">
        <w:rPr>
          <w:rStyle w:val="Emphasis"/>
          <w:rFonts w:eastAsia="Arial"/>
        </w:rPr>
        <w:t>Uk</w:t>
      </w:r>
      <w:proofErr w:type="spellEnd"/>
      <w:r w:rsidRPr="005A671E">
        <w:rPr>
          <w:rStyle w:val="Emphasis"/>
          <w:rFonts w:eastAsia="Arial"/>
        </w:rPr>
        <w:t xml:space="preserve">                                     </w:t>
      </w:r>
    </w:p>
    <w:p w14:paraId="06A88640" w14:textId="7FA2B961" w:rsidR="005A671E" w:rsidRPr="005A671E" w:rsidRDefault="005A671E" w:rsidP="005A671E">
      <w:pPr>
        <w:pStyle w:val="ulli"/>
        <w:spacing w:line="320" w:lineRule="atLeast"/>
        <w:rPr>
          <w:rStyle w:val="Emphasis"/>
          <w:rFonts w:eastAsia="Arial"/>
        </w:rPr>
      </w:pPr>
      <w:r w:rsidRPr="005A671E">
        <w:rPr>
          <w:rStyle w:val="span"/>
          <w:iCs/>
          <w:bdr w:val="none" w:sz="0" w:space="0" w:color="auto"/>
        </w:rPr>
        <w:t>Nov 2019 – Present</w:t>
      </w:r>
      <w:r w:rsidRPr="005A671E">
        <w:rPr>
          <w:rStyle w:val="Emphasis"/>
          <w:rFonts w:eastAsia="Arial"/>
        </w:rPr>
        <w:t xml:space="preserve"> </w:t>
      </w:r>
    </w:p>
    <w:p w14:paraId="2D53E5ED" w14:textId="77777777" w:rsidR="005A671E" w:rsidRDefault="005A671E" w:rsidP="005F48CE">
      <w:pPr>
        <w:pStyle w:val="ulli"/>
        <w:spacing w:line="320" w:lineRule="atLeast"/>
        <w:rPr>
          <w:rStyle w:val="Heading2Char"/>
        </w:rPr>
      </w:pPr>
    </w:p>
    <w:p w14:paraId="1F7287EE" w14:textId="7B740795" w:rsidR="005F48CE" w:rsidRDefault="00125A97" w:rsidP="005F48CE">
      <w:pPr>
        <w:pStyle w:val="ulli"/>
        <w:spacing w:line="320" w:lineRule="atLeast"/>
        <w:rPr>
          <w:rStyle w:val="Emphasis"/>
          <w:rFonts w:eastAsia="Arial"/>
        </w:rPr>
      </w:pPr>
      <w:r w:rsidRPr="006A56EC">
        <w:rPr>
          <w:rStyle w:val="Heading2Char"/>
        </w:rPr>
        <w:t>Coordinator |</w:t>
      </w:r>
      <w:r>
        <w:t xml:space="preserve"> </w:t>
      </w:r>
      <w:r w:rsidRPr="006A56EC">
        <w:rPr>
          <w:rStyle w:val="Emphasis"/>
          <w:rFonts w:eastAsia="Arial"/>
        </w:rPr>
        <w:t xml:space="preserve">Park Plaza Riverbank </w:t>
      </w:r>
      <w:r w:rsidRPr="006A56EC">
        <w:rPr>
          <w:rStyle w:val="Emphasis"/>
          <w:rFonts w:eastAsia="MS Mincho" w:hint="eastAsia"/>
        </w:rPr>
        <w:t>－</w:t>
      </w:r>
      <w:r w:rsidRPr="006A56EC">
        <w:rPr>
          <w:rStyle w:val="Emphasis"/>
          <w:rFonts w:eastAsia="Arial"/>
        </w:rPr>
        <w:t xml:space="preserve"> London, U</w:t>
      </w:r>
      <w:r>
        <w:rPr>
          <w:rStyle w:val="Emphasis"/>
          <w:rFonts w:eastAsia="Arial"/>
        </w:rPr>
        <w:t>K</w:t>
      </w:r>
    </w:p>
    <w:tbl>
      <w:tblPr>
        <w:tblStyle w:val="TableGridLight"/>
        <w:tblpPr w:leftFromText="180" w:rightFromText="180" w:vertAnchor="text" w:horzAnchor="margin" w:tblpXSpec="center" w:tblpY="606"/>
        <w:tblW w:w="55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1"/>
        <w:gridCol w:w="4480"/>
      </w:tblGrid>
      <w:tr w:rsidR="005F48CE" w:rsidRPr="001F2B6D" w14:paraId="31D7C6E5" w14:textId="77777777" w:rsidTr="005F48CE">
        <w:trPr>
          <w:trHeight w:val="746"/>
        </w:trPr>
        <w:tc>
          <w:tcPr>
            <w:tcW w:w="5121" w:type="dxa"/>
          </w:tcPr>
          <w:p w14:paraId="7B0D2C93" w14:textId="77777777" w:rsidR="005F48CE" w:rsidRPr="006A56EC" w:rsidRDefault="005F48CE" w:rsidP="005F48CE">
            <w:pPr>
              <w:pStyle w:val="Heading4"/>
              <w:numPr>
                <w:ilvl w:val="0"/>
                <w:numId w:val="26"/>
              </w:numPr>
              <w:outlineLvl w:val="3"/>
            </w:pPr>
            <w:r w:rsidRPr="006A56EC">
              <w:t>Complete administrative task, as set out by the Executive and Sous Chef. These administrative tasks can include (not an exhaustive list):</w:t>
            </w:r>
          </w:p>
          <w:p w14:paraId="437406E7" w14:textId="77777777" w:rsidR="005F48CE" w:rsidRPr="006A56EC" w:rsidRDefault="005F48CE" w:rsidP="005F48CE">
            <w:pPr>
              <w:pStyle w:val="Heading4"/>
              <w:numPr>
                <w:ilvl w:val="1"/>
                <w:numId w:val="26"/>
              </w:numPr>
              <w:outlineLvl w:val="3"/>
            </w:pPr>
            <w:r w:rsidRPr="006A56EC">
              <w:t xml:space="preserve">Use of the </w:t>
            </w:r>
            <w:proofErr w:type="spellStart"/>
            <w:r w:rsidRPr="006A56EC">
              <w:t>Adaco</w:t>
            </w:r>
            <w:proofErr w:type="spellEnd"/>
            <w:r w:rsidRPr="006A56EC">
              <w:t xml:space="preserve"> system for all purchasing requirements for Kitchen and Back of House departments</w:t>
            </w:r>
          </w:p>
          <w:p w14:paraId="55399D5D" w14:textId="77777777" w:rsidR="005F48CE" w:rsidRPr="006A56EC" w:rsidRDefault="005F48CE" w:rsidP="005F48CE">
            <w:pPr>
              <w:pStyle w:val="Heading4"/>
              <w:numPr>
                <w:ilvl w:val="1"/>
                <w:numId w:val="26"/>
              </w:numPr>
              <w:outlineLvl w:val="3"/>
            </w:pPr>
            <w:r w:rsidRPr="006A56EC">
              <w:t>Fourth People System administration for Kitchen and Back of House departments</w:t>
            </w:r>
          </w:p>
          <w:p w14:paraId="1E56E3A3" w14:textId="77777777" w:rsidR="005F48CE" w:rsidRPr="006A56EC" w:rsidRDefault="005F48CE" w:rsidP="005F48CE">
            <w:pPr>
              <w:pStyle w:val="Heading4"/>
              <w:numPr>
                <w:ilvl w:val="1"/>
                <w:numId w:val="26"/>
              </w:numPr>
              <w:outlineLvl w:val="3"/>
            </w:pPr>
            <w:r w:rsidRPr="006A56EC">
              <w:t xml:space="preserve">Maintenance of BEO administration, ensuring that the correct BEOs are distributed </w:t>
            </w:r>
            <w:proofErr w:type="gramStart"/>
            <w:r w:rsidRPr="006A56EC">
              <w:t>on a daily basis</w:t>
            </w:r>
            <w:proofErr w:type="gramEnd"/>
            <w:r w:rsidRPr="006A56EC">
              <w:t xml:space="preserve"> to the relevant kitchens</w:t>
            </w:r>
          </w:p>
          <w:p w14:paraId="06679872" w14:textId="77777777" w:rsidR="005F48CE" w:rsidRPr="00565B06" w:rsidRDefault="005F48CE" w:rsidP="005F48CE">
            <w:pPr>
              <w:pStyle w:val="Heading4"/>
              <w:ind w:left="720"/>
              <w:outlineLvl w:val="3"/>
            </w:pPr>
          </w:p>
        </w:tc>
        <w:tc>
          <w:tcPr>
            <w:tcW w:w="4480" w:type="dxa"/>
            <w:tcMar>
              <w:left w:w="576" w:type="dxa"/>
            </w:tcMar>
          </w:tcPr>
          <w:p w14:paraId="4F4FF1AE" w14:textId="77777777" w:rsidR="005F48CE" w:rsidRPr="006A56EC" w:rsidRDefault="005F48CE" w:rsidP="005F48CE">
            <w:pPr>
              <w:pStyle w:val="Heading4"/>
              <w:numPr>
                <w:ilvl w:val="0"/>
                <w:numId w:val="26"/>
              </w:numPr>
              <w:outlineLvl w:val="3"/>
            </w:pPr>
            <w:r w:rsidRPr="006A56EC">
              <w:t xml:space="preserve">Oversee and manager the email communications of the kitchen areas and respond accordingly within the necessary </w:t>
            </w:r>
            <w:proofErr w:type="gramStart"/>
            <w:r w:rsidRPr="006A56EC">
              <w:t>time-frames</w:t>
            </w:r>
            <w:proofErr w:type="gramEnd"/>
            <w:r w:rsidRPr="006A56EC">
              <w:t>.</w:t>
            </w:r>
          </w:p>
          <w:p w14:paraId="48F776C1" w14:textId="77777777" w:rsidR="005F48CE" w:rsidRPr="006A56EC" w:rsidRDefault="005F48CE" w:rsidP="005F48CE">
            <w:pPr>
              <w:pStyle w:val="Heading4"/>
              <w:numPr>
                <w:ilvl w:val="0"/>
                <w:numId w:val="26"/>
              </w:numPr>
              <w:outlineLvl w:val="3"/>
            </w:pPr>
            <w:r w:rsidRPr="006A56EC">
              <w:t xml:space="preserve">Foster good working relationships with both internal and external guests. A good working relation with external suppliers is key in ensuring the success of the Kitchen and Food &amp; Beverage departments.  </w:t>
            </w:r>
          </w:p>
          <w:p w14:paraId="58939C15" w14:textId="77777777" w:rsidR="005F48CE" w:rsidRPr="0091043C" w:rsidRDefault="005F48CE" w:rsidP="005F48CE">
            <w:pPr>
              <w:pStyle w:val="Heading4"/>
              <w:numPr>
                <w:ilvl w:val="0"/>
                <w:numId w:val="26"/>
              </w:numPr>
              <w:outlineLvl w:val="3"/>
            </w:pPr>
            <w:r w:rsidRPr="006A56EC">
              <w:t>Support the Executive Chef and Sous chef with attendance and deputizing at key meetings, whether that me morning meeting, strategy and BEO and feedback necessary action points and minutes accordingly.</w:t>
            </w: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 xml:space="preserve">                                                                           </w:t>
            </w:r>
          </w:p>
        </w:tc>
      </w:tr>
    </w:tbl>
    <w:p w14:paraId="0920133A" w14:textId="77777777" w:rsidR="00EC0EC7" w:rsidRDefault="00125A97" w:rsidP="00EC0EC7">
      <w:pPr>
        <w:pStyle w:val="ulli"/>
        <w:spacing w:line="320" w:lineRule="atLeast"/>
        <w:rPr>
          <w:rStyle w:val="span"/>
        </w:rPr>
      </w:pPr>
      <w:r w:rsidRPr="006A56EC">
        <w:rPr>
          <w:rStyle w:val="span"/>
          <w:bdr w:val="none" w:sz="0" w:space="0" w:color="auto"/>
        </w:rPr>
        <w:t>Apr 2019 – Nov 2019</w:t>
      </w:r>
    </w:p>
    <w:p w14:paraId="118A0F50" w14:textId="77777777" w:rsidR="007A47EA" w:rsidRDefault="007A47EA" w:rsidP="00EC0EC7">
      <w:pPr>
        <w:pStyle w:val="ulli"/>
        <w:spacing w:line="320" w:lineRule="atLeast"/>
        <w:rPr>
          <w:rStyle w:val="Heading2Char"/>
        </w:rPr>
      </w:pPr>
    </w:p>
    <w:p w14:paraId="35D5BEDC" w14:textId="1317C26A" w:rsidR="00EC0EC7" w:rsidRDefault="00125A97" w:rsidP="00EC0EC7">
      <w:pPr>
        <w:pStyle w:val="ulli"/>
        <w:spacing w:line="320" w:lineRule="atLeast"/>
        <w:rPr>
          <w:rStyle w:val="Emphasis"/>
        </w:rPr>
      </w:pPr>
      <w:r w:rsidRPr="005A671E">
        <w:rPr>
          <w:rStyle w:val="Heading2Char"/>
        </w:rPr>
        <w:t>Assembly Operator 1|</w:t>
      </w:r>
      <w:r>
        <w:t xml:space="preserve"> </w:t>
      </w:r>
      <w:r w:rsidRPr="006A56EC">
        <w:rPr>
          <w:rStyle w:val="Emphasis"/>
        </w:rPr>
        <w:t xml:space="preserve">Moo Print Ltd </w:t>
      </w:r>
      <w:r w:rsidRPr="006A56EC">
        <w:rPr>
          <w:rStyle w:val="Emphasis"/>
          <w:rFonts w:ascii="MS Mincho" w:eastAsia="MS Mincho" w:hAnsi="MS Mincho" w:cs="MS Mincho" w:hint="eastAsia"/>
        </w:rPr>
        <w:t>－</w:t>
      </w:r>
      <w:r w:rsidRPr="006A56EC">
        <w:rPr>
          <w:rStyle w:val="Emphasis"/>
        </w:rPr>
        <w:t xml:space="preserve"> London, UK</w:t>
      </w:r>
    </w:p>
    <w:tbl>
      <w:tblPr>
        <w:tblStyle w:val="TableGridLight"/>
        <w:tblpPr w:leftFromText="180" w:rightFromText="180" w:vertAnchor="text" w:horzAnchor="margin" w:tblpY="894"/>
        <w:tblW w:w="51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590"/>
      </w:tblGrid>
      <w:tr w:rsidR="00EC0EC7" w:rsidRPr="001F2B6D" w14:paraId="72A7D2B7" w14:textId="77777777" w:rsidTr="00EC0EC7">
        <w:tc>
          <w:tcPr>
            <w:tcW w:w="4320" w:type="dxa"/>
          </w:tcPr>
          <w:p w14:paraId="06589B76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Make quality control checks on products·</w:t>
            </w:r>
          </w:p>
          <w:p w14:paraId="1050C4D4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 xml:space="preserve">Picking / packing business cards. </w:t>
            </w:r>
          </w:p>
          <w:p w14:paraId="059BAD05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Keep the management informed at any problems.</w:t>
            </w:r>
          </w:p>
          <w:p w14:paraId="40494E8A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Working as a team member attention to details when completed tasks.</w:t>
            </w:r>
          </w:p>
          <w:p w14:paraId="5756E709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Packing business cards in customers boxes (packed in a way to avoid products being damaged).</w:t>
            </w:r>
          </w:p>
          <w:p w14:paraId="3BEA3B7B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General warehouse duties.</w:t>
            </w:r>
          </w:p>
          <w:p w14:paraId="23F8B726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Contribute to continuous improvement activities·</w:t>
            </w:r>
          </w:p>
          <w:p w14:paraId="17970200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Adhering to company health and safety standards.</w:t>
            </w:r>
          </w:p>
          <w:p w14:paraId="173481A2" w14:textId="77777777" w:rsidR="00EC0EC7" w:rsidRPr="00565B06" w:rsidRDefault="00EC0EC7" w:rsidP="00EC0EC7">
            <w:pPr>
              <w:pStyle w:val="Heading4"/>
              <w:ind w:left="720"/>
              <w:outlineLvl w:val="3"/>
            </w:pPr>
          </w:p>
        </w:tc>
        <w:tc>
          <w:tcPr>
            <w:tcW w:w="4590" w:type="dxa"/>
            <w:tcMar>
              <w:left w:w="576" w:type="dxa"/>
            </w:tcMar>
          </w:tcPr>
          <w:p w14:paraId="545DF034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Ability to work across multiple areas of the assembly process·</w:t>
            </w:r>
          </w:p>
          <w:p w14:paraId="32D4D841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Able to work on own initiative when necessary·</w:t>
            </w:r>
          </w:p>
          <w:p w14:paraId="2A78F587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Able to work in a safe manner·</w:t>
            </w:r>
          </w:p>
          <w:p w14:paraId="7D70138E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Ability to read and follow written and verbal instructions and work to·</w:t>
            </w:r>
          </w:p>
          <w:p w14:paraId="4FAB34C8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standards·</w:t>
            </w:r>
          </w:p>
          <w:p w14:paraId="7614C2C8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Applies experience and logic·</w:t>
            </w:r>
          </w:p>
          <w:p w14:paraId="1581629A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An eye for detail·</w:t>
            </w:r>
          </w:p>
          <w:p w14:paraId="1FB06FCF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Able to work to within tight cycles/deadlines and with minimum supervision·</w:t>
            </w:r>
          </w:p>
          <w:p w14:paraId="4EBE2513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Ability to learn quickly·</w:t>
            </w:r>
          </w:p>
          <w:p w14:paraId="6FA131AD" w14:textId="77777777" w:rsidR="00EC0EC7" w:rsidRPr="006A56EC" w:rsidRDefault="00EC0EC7" w:rsidP="00EC0EC7">
            <w:pPr>
              <w:pStyle w:val="Heading4"/>
              <w:numPr>
                <w:ilvl w:val="0"/>
                <w:numId w:val="28"/>
              </w:numPr>
              <w:outlineLvl w:val="3"/>
              <w:rPr>
                <w:rStyle w:val="span"/>
                <w:sz w:val="22"/>
                <w:szCs w:val="22"/>
                <w:bdr w:val="none" w:sz="0" w:space="0" w:color="auto"/>
              </w:rPr>
            </w:pPr>
            <w:r w:rsidRPr="006A56EC">
              <w:rPr>
                <w:rStyle w:val="span"/>
                <w:sz w:val="22"/>
                <w:szCs w:val="22"/>
                <w:bdr w:val="none" w:sz="0" w:space="0" w:color="auto"/>
              </w:rPr>
              <w:t>Good Manual dexterity.</w:t>
            </w:r>
          </w:p>
          <w:p w14:paraId="15FBA9A5" w14:textId="77777777" w:rsidR="00EC0EC7" w:rsidRPr="0091043C" w:rsidRDefault="00EC0EC7" w:rsidP="00EC0EC7">
            <w:pPr>
              <w:pStyle w:val="Heading4"/>
              <w:ind w:left="720"/>
              <w:outlineLvl w:val="3"/>
            </w:pPr>
          </w:p>
        </w:tc>
      </w:tr>
    </w:tbl>
    <w:p w14:paraId="7473335F" w14:textId="2DE1430B" w:rsidR="00125A97" w:rsidRPr="00EC0EC7" w:rsidRDefault="00125A97" w:rsidP="00EC0EC7">
      <w:pPr>
        <w:pStyle w:val="ulli"/>
        <w:spacing w:line="320" w:lineRule="atLeast"/>
        <w:rPr>
          <w:rStyle w:val="Emphasis"/>
          <w:rFonts w:eastAsia="Arial"/>
        </w:rPr>
      </w:pPr>
      <w:r w:rsidRPr="006A56EC">
        <w:rPr>
          <w:rStyle w:val="Emphasis"/>
          <w:iCs w:val="0"/>
          <w:sz w:val="24"/>
        </w:rPr>
        <w:t>Oct 2016</w:t>
      </w:r>
      <w:r w:rsidRPr="006A56EC">
        <w:rPr>
          <w:rStyle w:val="Emphasis"/>
          <w:rFonts w:ascii="MS Mincho" w:eastAsia="MS Mincho" w:hAnsi="MS Mincho" w:cs="MS Mincho" w:hint="eastAsia"/>
          <w:iCs w:val="0"/>
          <w:sz w:val="24"/>
        </w:rPr>
        <w:t>－</w:t>
      </w:r>
      <w:r w:rsidRPr="006A56EC">
        <w:rPr>
          <w:rStyle w:val="Emphasis"/>
          <w:iCs w:val="0"/>
          <w:sz w:val="24"/>
        </w:rPr>
        <w:t>Apr 2019</w:t>
      </w:r>
    </w:p>
    <w:p w14:paraId="47C1F77B" w14:textId="77777777" w:rsidR="00125A97" w:rsidRDefault="00125A97" w:rsidP="00125A97">
      <w:pPr>
        <w:pStyle w:val="Heading2"/>
      </w:pPr>
    </w:p>
    <w:p w14:paraId="77400638" w14:textId="77777777" w:rsidR="00125A97" w:rsidRPr="00565B06" w:rsidRDefault="00125A97" w:rsidP="00125A97">
      <w:pPr>
        <w:pStyle w:val="Heading2"/>
      </w:pPr>
      <w:r>
        <w:t>IT Support</w:t>
      </w:r>
      <w:r w:rsidRPr="00565B06">
        <w:t xml:space="preserve"> |</w:t>
      </w:r>
      <w:r>
        <w:t xml:space="preserve"> </w:t>
      </w:r>
      <w:r w:rsidRPr="0091043C">
        <w:rPr>
          <w:rStyle w:val="Emphasis"/>
        </w:rPr>
        <w:t>Telekom</w:t>
      </w:r>
    </w:p>
    <w:p w14:paraId="6E3B78B1" w14:textId="77777777" w:rsidR="00125A97" w:rsidRPr="00565B06" w:rsidRDefault="00125A97" w:rsidP="00125A97">
      <w:pPr>
        <w:pStyle w:val="Heading3"/>
      </w:pPr>
      <w:r w:rsidRPr="0091043C">
        <w:rPr>
          <w:rStyle w:val="span"/>
          <w:bdr w:val="none" w:sz="0" w:space="0" w:color="auto"/>
        </w:rPr>
        <w:t xml:space="preserve"> </w:t>
      </w:r>
      <w:r w:rsidRPr="0091043C">
        <w:rPr>
          <w:rStyle w:val="spanjobdates"/>
          <w:b w:val="0"/>
          <w:bCs w:val="0"/>
          <w:bdr w:val="none" w:sz="0" w:space="0" w:color="auto"/>
        </w:rPr>
        <w:t>Aug 2015</w:t>
      </w:r>
      <w:r w:rsidRPr="0091043C">
        <w:rPr>
          <w:rStyle w:val="span"/>
          <w:rFonts w:ascii="MS Mincho" w:eastAsia="MS Mincho" w:hAnsi="MS Mincho" w:cs="MS Mincho" w:hint="eastAsia"/>
          <w:bdr w:val="none" w:sz="0" w:space="0" w:color="auto"/>
        </w:rPr>
        <w:t>－</w:t>
      </w:r>
      <w:r w:rsidRPr="0091043C">
        <w:rPr>
          <w:rStyle w:val="spanjobdates"/>
          <w:b w:val="0"/>
          <w:bCs w:val="0"/>
          <w:bdr w:val="none" w:sz="0" w:space="0" w:color="auto"/>
        </w:rPr>
        <w:t>Dec 2015</w:t>
      </w:r>
      <w:r w:rsidRPr="0091043C">
        <w:rPr>
          <w:rStyle w:val="span"/>
          <w:bdr w:val="none" w:sz="0" w:space="0" w:color="auto"/>
        </w:rPr>
        <w:t xml:space="preserve"> 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25A97" w:rsidRPr="001F2B6D" w14:paraId="3E4DAEB9" w14:textId="77777777" w:rsidTr="00002D47">
        <w:tc>
          <w:tcPr>
            <w:tcW w:w="4320" w:type="dxa"/>
          </w:tcPr>
          <w:p w14:paraId="7A92234C" w14:textId="77777777" w:rsidR="00125A97" w:rsidRPr="0091043C" w:rsidRDefault="00125A97" w:rsidP="00002D47">
            <w:pPr>
              <w:pStyle w:val="Heading4"/>
              <w:numPr>
                <w:ilvl w:val="0"/>
                <w:numId w:val="24"/>
              </w:numPr>
              <w:outlineLvl w:val="3"/>
            </w:pPr>
            <w:r w:rsidRPr="0091043C">
              <w:rPr>
                <w:rStyle w:val="span"/>
                <w:sz w:val="22"/>
                <w:szCs w:val="22"/>
                <w:bdr w:val="none" w:sz="0" w:space="0" w:color="auto"/>
              </w:rPr>
              <w:t>Maintain and Upgrade Systems</w:t>
            </w:r>
          </w:p>
          <w:p w14:paraId="53610455" w14:textId="77777777" w:rsidR="00125A97" w:rsidRPr="0091043C" w:rsidRDefault="00125A97" w:rsidP="00002D47">
            <w:pPr>
              <w:pStyle w:val="Heading4"/>
              <w:numPr>
                <w:ilvl w:val="0"/>
                <w:numId w:val="24"/>
              </w:numPr>
              <w:outlineLvl w:val="3"/>
            </w:pPr>
            <w:r w:rsidRPr="0091043C">
              <w:rPr>
                <w:rStyle w:val="span"/>
                <w:sz w:val="22"/>
                <w:szCs w:val="22"/>
                <w:bdr w:val="none" w:sz="0" w:space="0" w:color="auto"/>
              </w:rPr>
              <w:t>Administer Data</w:t>
            </w:r>
          </w:p>
          <w:p w14:paraId="4BF0161B" w14:textId="600116A4" w:rsidR="00125A97" w:rsidRPr="00565B06" w:rsidRDefault="00125A97" w:rsidP="00002D47">
            <w:pPr>
              <w:pStyle w:val="Heading4"/>
              <w:numPr>
                <w:ilvl w:val="0"/>
                <w:numId w:val="24"/>
              </w:numPr>
              <w:outlineLvl w:val="3"/>
            </w:pPr>
            <w:r w:rsidRPr="0091043C">
              <w:rPr>
                <w:rStyle w:val="span"/>
                <w:sz w:val="22"/>
                <w:szCs w:val="22"/>
                <w:bdr w:val="none" w:sz="0" w:space="0" w:color="auto"/>
              </w:rPr>
              <w:t xml:space="preserve">Create, </w:t>
            </w:r>
            <w:r w:rsidR="00EE28B4" w:rsidRPr="0091043C">
              <w:rPr>
                <w:rStyle w:val="span"/>
                <w:sz w:val="22"/>
                <w:szCs w:val="22"/>
                <w:bdr w:val="none" w:sz="0" w:space="0" w:color="auto"/>
              </w:rPr>
              <w:t>maintain,</w:t>
            </w:r>
            <w:r w:rsidRPr="0091043C">
              <w:rPr>
                <w:rStyle w:val="span"/>
                <w:sz w:val="22"/>
                <w:szCs w:val="22"/>
                <w:bdr w:val="none" w:sz="0" w:space="0" w:color="auto"/>
              </w:rPr>
              <w:t xml:space="preserve"> and enter information into databases</w:t>
            </w:r>
          </w:p>
        </w:tc>
        <w:tc>
          <w:tcPr>
            <w:tcW w:w="4320" w:type="dxa"/>
            <w:tcMar>
              <w:left w:w="576" w:type="dxa"/>
            </w:tcMar>
          </w:tcPr>
          <w:p w14:paraId="548CF2DB" w14:textId="77777777" w:rsidR="00125A97" w:rsidRPr="0091043C" w:rsidRDefault="00125A97" w:rsidP="00002D47">
            <w:pPr>
              <w:pStyle w:val="Heading4"/>
              <w:numPr>
                <w:ilvl w:val="0"/>
                <w:numId w:val="24"/>
              </w:numPr>
              <w:outlineLvl w:val="3"/>
            </w:pPr>
            <w:r w:rsidRPr="0091043C">
              <w:rPr>
                <w:rStyle w:val="span"/>
                <w:sz w:val="22"/>
                <w:szCs w:val="22"/>
                <w:bdr w:val="none" w:sz="0" w:space="0" w:color="auto"/>
              </w:rPr>
              <w:t>Use computers for various applications, such as database management or word processing</w:t>
            </w:r>
          </w:p>
        </w:tc>
      </w:tr>
    </w:tbl>
    <w:p w14:paraId="4534D004" w14:textId="787A2961" w:rsidR="0091043C" w:rsidRDefault="0091043C" w:rsidP="00316CE4"/>
    <w:p w14:paraId="01926CB9" w14:textId="696199B2" w:rsidR="007A47EA" w:rsidRDefault="007A47EA" w:rsidP="00316CE4"/>
    <w:p w14:paraId="60522D1C" w14:textId="77777777" w:rsidR="007A47EA" w:rsidRDefault="007A47EA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51778" w:rsidRPr="00565B06" w14:paraId="64E3ABB1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161CF702" w14:textId="77777777" w:rsidR="00151778" w:rsidRPr="00565B06" w:rsidRDefault="00151778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012C382" wp14:editId="4AE32E9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C2A4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03CBB20" w14:textId="77777777" w:rsidR="00151778" w:rsidRPr="00565B06" w:rsidRDefault="005F71EB" w:rsidP="00002D47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F9F8EE8B06F64B91A0C75C2AD1AD2F90"/>
                </w:placeholder>
                <w:temporary/>
                <w:showingPlcHdr/>
                <w15:appearance w15:val="hidden"/>
              </w:sdtPr>
              <w:sdtEndPr/>
              <w:sdtContent>
                <w:r w:rsidR="00151778" w:rsidRPr="00565B06">
                  <w:t>Activities</w:t>
                </w:r>
              </w:sdtContent>
            </w:sdt>
          </w:p>
        </w:tc>
      </w:tr>
    </w:tbl>
    <w:p w14:paraId="0D3E82E4" w14:textId="77777777" w:rsidR="00151778" w:rsidRDefault="00151778" w:rsidP="001517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Traveling, playing volleyball, Reading, and do different computer activities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51778" w:rsidRPr="00565B06" w14:paraId="0B4D8172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32301349" w14:textId="77777777" w:rsidR="00151778" w:rsidRPr="00565B06" w:rsidRDefault="00151778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51F61E" wp14:editId="235BC161">
                      <wp:extent cx="274320" cy="274320"/>
                      <wp:effectExtent l="0" t="0" r="0" b="0"/>
                      <wp:docPr id="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C8E8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LRvxAAANR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YPri0b8QAADUeAAA&#10;DgAAAAAAAAAAAAAAAAAuAgAAZHJzL2Uyb0RvYy54bWxQSwECLQAUAAYACAAAACEAGGrsh9kAAAAD&#10;AQAADwAAAAAAAAAAAAAAAAAZEwAAZHJzL2Rvd25yZXYueG1sUEsFBgAAAAAEAAQA8wAAAB8UAAAA&#10;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960A2AB" w14:textId="77777777" w:rsidR="00151778" w:rsidRPr="00151778" w:rsidRDefault="00151778" w:rsidP="00151778">
            <w:pPr>
              <w:pStyle w:val="Heading1"/>
              <w:outlineLvl w:val="0"/>
              <w:rPr>
                <w:rFonts w:eastAsia="Arial"/>
              </w:rPr>
            </w:pPr>
            <w:r>
              <w:rPr>
                <w:rFonts w:eastAsia="Arial"/>
              </w:rPr>
              <w:t>Language</w:t>
            </w:r>
          </w:p>
        </w:tc>
      </w:tr>
    </w:tbl>
    <w:p w14:paraId="376BA7B0" w14:textId="77777777" w:rsidR="00151778" w:rsidRPr="00C220B0" w:rsidRDefault="00151778" w:rsidP="00C220B0">
      <w:r>
        <w:t>English and Romanian Language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51778" w:rsidRPr="00151778" w14:paraId="3EF51DEC" w14:textId="77777777" w:rsidTr="00002D47">
        <w:tc>
          <w:tcPr>
            <w:tcW w:w="725" w:type="dxa"/>
            <w:tcMar>
              <w:right w:w="216" w:type="dxa"/>
            </w:tcMar>
            <w:vAlign w:val="bottom"/>
          </w:tcPr>
          <w:p w14:paraId="380CEA66" w14:textId="77777777" w:rsidR="00151778" w:rsidRPr="00565B06" w:rsidRDefault="00151778" w:rsidP="00002D4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F34F20" wp14:editId="202F5B63">
                      <wp:extent cx="274320" cy="274320"/>
                      <wp:effectExtent l="0" t="0" r="0" b="0"/>
                      <wp:docPr id="3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3D7F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Zqx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J9AVmrG&#10;EAAA1ngAAA4AAAAAAAAAAAAAAAAALgIAAGRycy9lMm9Eb2MueG1sUEsBAi0AFAAGAAgAAAAhABhq&#10;7IfZAAAAAwEAAA8AAAAAAAAAAAAAAAAAIBMAAGRycy9kb3ducmV2LnhtbFBLBQYAAAAABAAEAPMA&#10;AAAm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2890E43" w14:textId="77777777" w:rsidR="00151778" w:rsidRPr="00151778" w:rsidRDefault="00151778" w:rsidP="00151778">
            <w:pPr>
              <w:pStyle w:val="Heading1"/>
              <w:outlineLvl w:val="0"/>
              <w:rPr>
                <w:rFonts w:eastAsia="Arial"/>
              </w:rPr>
            </w:pPr>
            <w:r>
              <w:rPr>
                <w:rFonts w:eastAsia="Arial"/>
              </w:rPr>
              <w:t>Additional information</w:t>
            </w:r>
          </w:p>
        </w:tc>
      </w:tr>
    </w:tbl>
    <w:p w14:paraId="5C89AAB1" w14:textId="77777777" w:rsidR="00151778" w:rsidRPr="00151778" w:rsidRDefault="00151778" w:rsidP="00151778">
      <w:r>
        <w:t>Driving license: Full EU driving license</w:t>
      </w:r>
    </w:p>
    <w:p w14:paraId="28663ED7" w14:textId="77777777" w:rsidR="00125A97" w:rsidRPr="00565B06" w:rsidRDefault="00125A97" w:rsidP="00316CE4"/>
    <w:sectPr w:rsidR="00125A97" w:rsidRPr="00565B06" w:rsidSect="00FE18B2">
      <w:footerReference w:type="defaul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58F5" w14:textId="77777777" w:rsidR="003365A5" w:rsidRDefault="003365A5" w:rsidP="00F534FB">
      <w:pPr>
        <w:spacing w:after="0"/>
      </w:pPr>
      <w:r>
        <w:separator/>
      </w:r>
    </w:p>
  </w:endnote>
  <w:endnote w:type="continuationSeparator" w:id="0">
    <w:p w14:paraId="25B0EB38" w14:textId="77777777" w:rsidR="003365A5" w:rsidRDefault="003365A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E5B4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D5E9C" w14:textId="77777777" w:rsidR="003365A5" w:rsidRDefault="003365A5" w:rsidP="00F534FB">
      <w:pPr>
        <w:spacing w:after="0"/>
      </w:pPr>
      <w:r>
        <w:separator/>
      </w:r>
    </w:p>
  </w:footnote>
  <w:footnote w:type="continuationSeparator" w:id="0">
    <w:p w14:paraId="09CC65E3" w14:textId="77777777" w:rsidR="003365A5" w:rsidRDefault="003365A5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000004"/>
    <w:multiLevelType w:val="hybridMultilevel"/>
    <w:tmpl w:val="00000004"/>
    <w:lvl w:ilvl="0" w:tplc="7D1ABC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069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704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CCE8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3CA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00F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D4D3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B8C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167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hybridMultilevel"/>
    <w:tmpl w:val="00000005"/>
    <w:lvl w:ilvl="0" w:tplc="DA6E27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EA8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1C0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4252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A84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A49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6E00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055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47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D653AE"/>
    <w:multiLevelType w:val="hybridMultilevel"/>
    <w:tmpl w:val="199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17EED"/>
    <w:multiLevelType w:val="hybridMultilevel"/>
    <w:tmpl w:val="081C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F5A90"/>
    <w:multiLevelType w:val="hybridMultilevel"/>
    <w:tmpl w:val="0086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F7547"/>
    <w:multiLevelType w:val="hybridMultilevel"/>
    <w:tmpl w:val="EEFC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D253A"/>
    <w:multiLevelType w:val="hybridMultilevel"/>
    <w:tmpl w:val="B29A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53FD0"/>
    <w:multiLevelType w:val="hybridMultilevel"/>
    <w:tmpl w:val="518CC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C1989"/>
    <w:multiLevelType w:val="hybridMultilevel"/>
    <w:tmpl w:val="A8A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6680"/>
    <w:multiLevelType w:val="multilevel"/>
    <w:tmpl w:val="324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311D1"/>
    <w:multiLevelType w:val="hybridMultilevel"/>
    <w:tmpl w:val="3F9E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37DB"/>
    <w:multiLevelType w:val="hybridMultilevel"/>
    <w:tmpl w:val="0976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B7A80"/>
    <w:multiLevelType w:val="hybridMultilevel"/>
    <w:tmpl w:val="2ED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C0E9E"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457F1"/>
    <w:multiLevelType w:val="hybridMultilevel"/>
    <w:tmpl w:val="E698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4"/>
  </w:num>
  <w:num w:numId="17">
    <w:abstractNumId w:val="27"/>
  </w:num>
  <w:num w:numId="18">
    <w:abstractNumId w:val="23"/>
  </w:num>
  <w:num w:numId="19">
    <w:abstractNumId w:val="21"/>
  </w:num>
  <w:num w:numId="20">
    <w:abstractNumId w:val="24"/>
  </w:num>
  <w:num w:numId="21">
    <w:abstractNumId w:val="11"/>
  </w:num>
  <w:num w:numId="22">
    <w:abstractNumId w:val="20"/>
  </w:num>
  <w:num w:numId="23">
    <w:abstractNumId w:val="19"/>
  </w:num>
  <w:num w:numId="24">
    <w:abstractNumId w:val="22"/>
  </w:num>
  <w:num w:numId="25">
    <w:abstractNumId w:val="17"/>
  </w:num>
  <w:num w:numId="26">
    <w:abstractNumId w:val="26"/>
  </w:num>
  <w:num w:numId="27">
    <w:abstractNumId w:val="10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AC"/>
    <w:rsid w:val="00002750"/>
    <w:rsid w:val="00004D4E"/>
    <w:rsid w:val="00011895"/>
    <w:rsid w:val="00013818"/>
    <w:rsid w:val="00024730"/>
    <w:rsid w:val="00027307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3B6"/>
    <w:rsid w:val="000E24AC"/>
    <w:rsid w:val="000E4A73"/>
    <w:rsid w:val="000F79EA"/>
    <w:rsid w:val="00125A97"/>
    <w:rsid w:val="00134F92"/>
    <w:rsid w:val="00137DC1"/>
    <w:rsid w:val="00143224"/>
    <w:rsid w:val="00145B33"/>
    <w:rsid w:val="001468F3"/>
    <w:rsid w:val="00151778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2178"/>
    <w:rsid w:val="001C3957"/>
    <w:rsid w:val="001C46E5"/>
    <w:rsid w:val="001E08A4"/>
    <w:rsid w:val="001F2B6D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E2D7B"/>
    <w:rsid w:val="002F10E7"/>
    <w:rsid w:val="002F69E4"/>
    <w:rsid w:val="00300A98"/>
    <w:rsid w:val="0030724A"/>
    <w:rsid w:val="00316CE4"/>
    <w:rsid w:val="00323C3F"/>
    <w:rsid w:val="003279A4"/>
    <w:rsid w:val="003365A5"/>
    <w:rsid w:val="00337114"/>
    <w:rsid w:val="00344DC0"/>
    <w:rsid w:val="0035004C"/>
    <w:rsid w:val="003571C8"/>
    <w:rsid w:val="00372FE0"/>
    <w:rsid w:val="00383057"/>
    <w:rsid w:val="0039703C"/>
    <w:rsid w:val="003974BB"/>
    <w:rsid w:val="003A091E"/>
    <w:rsid w:val="003C20AC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671E"/>
    <w:rsid w:val="005A74EC"/>
    <w:rsid w:val="005B3D67"/>
    <w:rsid w:val="005B437C"/>
    <w:rsid w:val="005D0108"/>
    <w:rsid w:val="005E088C"/>
    <w:rsid w:val="005E6E43"/>
    <w:rsid w:val="005F4455"/>
    <w:rsid w:val="005F48CE"/>
    <w:rsid w:val="005F71EB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2F35"/>
    <w:rsid w:val="0069300B"/>
    <w:rsid w:val="006A4C72"/>
    <w:rsid w:val="006A56EC"/>
    <w:rsid w:val="006D65F8"/>
    <w:rsid w:val="006D6D0D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47EA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0208"/>
    <w:rsid w:val="00873DE0"/>
    <w:rsid w:val="008978E8"/>
    <w:rsid w:val="008A02C4"/>
    <w:rsid w:val="008A49A0"/>
    <w:rsid w:val="008A6538"/>
    <w:rsid w:val="008D4FC8"/>
    <w:rsid w:val="008D5A80"/>
    <w:rsid w:val="008E5483"/>
    <w:rsid w:val="008F4532"/>
    <w:rsid w:val="0091043C"/>
    <w:rsid w:val="00933CCA"/>
    <w:rsid w:val="0093795C"/>
    <w:rsid w:val="00937A1E"/>
    <w:rsid w:val="009411E8"/>
    <w:rsid w:val="00952C89"/>
    <w:rsid w:val="009540F4"/>
    <w:rsid w:val="00956B75"/>
    <w:rsid w:val="009918BB"/>
    <w:rsid w:val="009931F7"/>
    <w:rsid w:val="00994768"/>
    <w:rsid w:val="009A0563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374A"/>
    <w:rsid w:val="00A56B81"/>
    <w:rsid w:val="00A6314E"/>
    <w:rsid w:val="00A77B4D"/>
    <w:rsid w:val="00A8052D"/>
    <w:rsid w:val="00A86E23"/>
    <w:rsid w:val="00A9077F"/>
    <w:rsid w:val="00AA04BD"/>
    <w:rsid w:val="00AA276C"/>
    <w:rsid w:val="00AB673E"/>
    <w:rsid w:val="00AC4460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271B"/>
    <w:rsid w:val="00C220B0"/>
    <w:rsid w:val="00C3233C"/>
    <w:rsid w:val="00C3763A"/>
    <w:rsid w:val="00C5506D"/>
    <w:rsid w:val="00C60281"/>
    <w:rsid w:val="00C779DA"/>
    <w:rsid w:val="00C814F7"/>
    <w:rsid w:val="00C81C04"/>
    <w:rsid w:val="00C8617A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26A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4DBF"/>
    <w:rsid w:val="00DE6534"/>
    <w:rsid w:val="00DF0F24"/>
    <w:rsid w:val="00DF7CF5"/>
    <w:rsid w:val="00DF7F4F"/>
    <w:rsid w:val="00E066EE"/>
    <w:rsid w:val="00E0677B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0EC7"/>
    <w:rsid w:val="00EE0848"/>
    <w:rsid w:val="00EE28B4"/>
    <w:rsid w:val="00F03B1E"/>
    <w:rsid w:val="00F03F2C"/>
    <w:rsid w:val="00F1202D"/>
    <w:rsid w:val="00F217AB"/>
    <w:rsid w:val="00F300B8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A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2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divname">
    <w:name w:val="div_name"/>
    <w:basedOn w:val="Normal"/>
    <w:rsid w:val="003C20AC"/>
    <w:pPr>
      <w:pBdr>
        <w:bottom w:val="single" w:sz="8" w:space="1" w:color="CC3300"/>
      </w:pBdr>
      <w:spacing w:after="0" w:line="620" w:lineRule="atLeast"/>
    </w:pPr>
    <w:rPr>
      <w:rFonts w:ascii="Times New Roman" w:eastAsia="Times New Roman" w:hAnsi="Times New Roman" w:cs="Times New Roman"/>
      <w:b/>
      <w:bCs/>
      <w:color w:val="CC3300"/>
      <w:sz w:val="54"/>
      <w:szCs w:val="54"/>
      <w:lang w:val="en-GB" w:eastAsia="en-GB"/>
    </w:rPr>
  </w:style>
  <w:style w:type="character" w:customStyle="1" w:styleId="span">
    <w:name w:val="span"/>
    <w:basedOn w:val="DefaultParagraphFont"/>
    <w:rsid w:val="003C20AC"/>
    <w:rPr>
      <w:sz w:val="24"/>
      <w:szCs w:val="24"/>
      <w:bdr w:val="none" w:sz="0" w:space="0" w:color="auto" w:frame="1"/>
      <w:vertAlign w:val="baseline"/>
    </w:rPr>
  </w:style>
  <w:style w:type="character" w:customStyle="1" w:styleId="Heading4Char">
    <w:name w:val="Heading 4 Char"/>
    <w:basedOn w:val="DefaultParagraphFont"/>
    <w:link w:val="Heading4"/>
    <w:uiPriority w:val="9"/>
    <w:rsid w:val="003C20AC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styleId="Hyperlink">
    <w:name w:val="Hyperlink"/>
    <w:basedOn w:val="DefaultParagraphFont"/>
    <w:uiPriority w:val="99"/>
    <w:unhideWhenUsed/>
    <w:rsid w:val="003C20AC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3C20AC"/>
    <w:pPr>
      <w:ind w:left="720"/>
      <w:contextualSpacing/>
    </w:pPr>
  </w:style>
  <w:style w:type="character" w:customStyle="1" w:styleId="singlecolumnspanpaddedlinenth-child1">
    <w:name w:val="singlecolumn_span_paddedline_nth-child(1)"/>
    <w:basedOn w:val="DefaultParagraphFont"/>
    <w:rsid w:val="001F2B6D"/>
  </w:style>
  <w:style w:type="character" w:customStyle="1" w:styleId="spancompanyname">
    <w:name w:val="span_companyname"/>
    <w:basedOn w:val="span"/>
    <w:rsid w:val="001F2B6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joblocation">
    <w:name w:val="span_joblocation"/>
    <w:basedOn w:val="span"/>
    <w:rsid w:val="001F2B6D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divdocumentsinglecolumn">
    <w:name w:val="div_document_singlecolumn"/>
    <w:basedOn w:val="Normal"/>
    <w:rsid w:val="001F2B6D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customStyle="1" w:styleId="spanpaddedline">
    <w:name w:val="span_paddedline"/>
    <w:basedOn w:val="Normal"/>
    <w:rsid w:val="001F2B6D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spanjobdates">
    <w:name w:val="span_jobdates"/>
    <w:basedOn w:val="span"/>
    <w:rsid w:val="001F2B6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Heading5Char">
    <w:name w:val="Heading 5 Char"/>
    <w:basedOn w:val="DefaultParagraphFont"/>
    <w:link w:val="Heading5"/>
    <w:uiPriority w:val="9"/>
    <w:rsid w:val="00E0677B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spanjobtitle">
    <w:name w:val="span_jobtitle"/>
    <w:basedOn w:val="span"/>
    <w:rsid w:val="0091043C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ulli">
    <w:name w:val="ul_li"/>
    <w:basedOn w:val="Normal"/>
    <w:rsid w:val="0091043C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25A97"/>
    <w:rPr>
      <w:rFonts w:asciiTheme="majorHAnsi" w:eastAsiaTheme="majorEastAsia" w:hAnsiTheme="majorHAnsi" w:cstheme="majorBidi"/>
      <w:color w:val="3B2245" w:themeColor="accent1" w:themeShade="7F"/>
    </w:rPr>
  </w:style>
  <w:style w:type="paragraph" w:customStyle="1" w:styleId="divdocumentdivsectiontitle">
    <w:name w:val="div_document_div_sectiontitle"/>
    <w:basedOn w:val="Normal"/>
    <w:rsid w:val="00151778"/>
    <w:pPr>
      <w:pBdr>
        <w:bottom w:val="single" w:sz="8" w:space="2" w:color="CC3300"/>
      </w:pBdr>
      <w:spacing w:after="0" w:line="420" w:lineRule="atLeast"/>
    </w:pPr>
    <w:rPr>
      <w:rFonts w:ascii="Times New Roman" w:eastAsia="Times New Roman" w:hAnsi="Times New Roman" w:cs="Times New Roman"/>
      <w:color w:val="auto"/>
      <w:sz w:val="28"/>
      <w:szCs w:val="28"/>
      <w:lang w:val="en-GB" w:eastAsia="en-GB"/>
    </w:rPr>
  </w:style>
  <w:style w:type="paragraph" w:customStyle="1" w:styleId="p">
    <w:name w:val="p"/>
    <w:basedOn w:val="Normal"/>
    <w:rsid w:val="00151778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nc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AFD13A9F5D46F8B4BD5B7BAB5EE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C37F7-17F6-493A-852F-9B565BBA4DCE}"/>
      </w:docPartPr>
      <w:docPartBody>
        <w:p w:rsidR="00210D28" w:rsidRDefault="00D74090">
          <w:pPr>
            <w:pStyle w:val="F8AFD13A9F5D46F8B4BD5B7BAB5EEE68"/>
          </w:pPr>
          <w:r w:rsidRPr="009D0878">
            <w:t>Address</w:t>
          </w:r>
        </w:p>
      </w:docPartBody>
    </w:docPart>
    <w:docPart>
      <w:docPartPr>
        <w:name w:val="0496BCE80F7449998506785BF7B2C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18A0-102B-4514-979D-28E5333F608D}"/>
      </w:docPartPr>
      <w:docPartBody>
        <w:p w:rsidR="00210D28" w:rsidRDefault="00D74090">
          <w:pPr>
            <w:pStyle w:val="0496BCE80F7449998506785BF7B2CCD2"/>
          </w:pPr>
          <w:r w:rsidRPr="009D0878">
            <w:t>Phone</w:t>
          </w:r>
        </w:p>
      </w:docPartBody>
    </w:docPart>
    <w:docPart>
      <w:docPartPr>
        <w:name w:val="07EFE0634C844377A87CD1794CDD0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E4AA-A510-473F-864C-D16D48AFE81C}"/>
      </w:docPartPr>
      <w:docPartBody>
        <w:p w:rsidR="00210D28" w:rsidRDefault="00D74090">
          <w:pPr>
            <w:pStyle w:val="07EFE0634C844377A87CD1794CDD0A32"/>
          </w:pPr>
          <w:r w:rsidRPr="009D0878">
            <w:t>Email</w:t>
          </w:r>
        </w:p>
      </w:docPartBody>
    </w:docPart>
    <w:docPart>
      <w:docPartPr>
        <w:name w:val="F9B9ED27AFE347D1AE1EFBF5EC628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16DD-B6D6-4B7F-A8FE-31C88AB7FCEF}"/>
      </w:docPartPr>
      <w:docPartBody>
        <w:p w:rsidR="00210D28" w:rsidRDefault="00D74090">
          <w:pPr>
            <w:pStyle w:val="F9B9ED27AFE347D1AE1EFBF5EC6284E8"/>
          </w:pPr>
          <w:r w:rsidRPr="009D0878">
            <w:t>LinkedIn Profile</w:t>
          </w:r>
        </w:p>
      </w:docPartBody>
    </w:docPart>
    <w:docPart>
      <w:docPartPr>
        <w:name w:val="F1745D88D88B412F8F62B3168231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2D7A-7E46-4FC4-8E86-7C02F963331E}"/>
      </w:docPartPr>
      <w:docPartBody>
        <w:p w:rsidR="00210D28" w:rsidRDefault="00D74090">
          <w:pPr>
            <w:pStyle w:val="F1745D88D88B412F8F62B31682311900"/>
          </w:pPr>
          <w:r w:rsidRPr="009D0878">
            <w:t>Twitter/Blog/Portfolio</w:t>
          </w:r>
        </w:p>
      </w:docPartBody>
    </w:docPart>
    <w:docPart>
      <w:docPartPr>
        <w:name w:val="796BA92224184441B8C46F339F74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BA348-E6FD-485B-AE1F-6F5721B3330C}"/>
      </w:docPartPr>
      <w:docPartBody>
        <w:p w:rsidR="00210D28" w:rsidRDefault="007750F6" w:rsidP="007750F6">
          <w:pPr>
            <w:pStyle w:val="796BA92224184441B8C46F339F741F19"/>
          </w:pPr>
          <w:r w:rsidRPr="00565B06">
            <w:t>Skills</w:t>
          </w:r>
        </w:p>
      </w:docPartBody>
    </w:docPart>
    <w:docPart>
      <w:docPartPr>
        <w:name w:val="A17148AF3F904652958EA0C6A9BE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3C3B-0DF5-4749-A601-A5AD015E7EEC}"/>
      </w:docPartPr>
      <w:docPartBody>
        <w:p w:rsidR="00210D28" w:rsidRDefault="007750F6" w:rsidP="007750F6">
          <w:pPr>
            <w:pStyle w:val="A17148AF3F904652958EA0C6A9BEFE8A"/>
          </w:pPr>
          <w:r w:rsidRPr="00565B06">
            <w:t>Education</w:t>
          </w:r>
        </w:p>
      </w:docPartBody>
    </w:docPart>
    <w:docPart>
      <w:docPartPr>
        <w:name w:val="5C5FA7A2E1AB41E495519919728E1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4FA-9E3F-47B9-AF4C-CC1AE3835414}"/>
      </w:docPartPr>
      <w:docPartBody>
        <w:p w:rsidR="00210D28" w:rsidRDefault="007750F6" w:rsidP="007750F6">
          <w:pPr>
            <w:pStyle w:val="5C5FA7A2E1AB41E495519919728E15E3"/>
          </w:pPr>
          <w:r w:rsidRPr="00565B06">
            <w:t>Experience</w:t>
          </w:r>
        </w:p>
      </w:docPartBody>
    </w:docPart>
    <w:docPart>
      <w:docPartPr>
        <w:name w:val="F9F8EE8B06F64B91A0C75C2AD1AD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BFF9-963B-4622-87AB-716228DDFA6F}"/>
      </w:docPartPr>
      <w:docPartBody>
        <w:p w:rsidR="00210D28" w:rsidRDefault="007750F6" w:rsidP="007750F6">
          <w:pPr>
            <w:pStyle w:val="F9F8EE8B06F64B91A0C75C2AD1AD2F90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6"/>
    <w:rsid w:val="00210D28"/>
    <w:rsid w:val="003C2313"/>
    <w:rsid w:val="007750F6"/>
    <w:rsid w:val="00D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E65A266DC4AFEB1B320DC6893B03B">
    <w:name w:val="44EE65A266DC4AFEB1B320DC6893B03B"/>
  </w:style>
  <w:style w:type="paragraph" w:customStyle="1" w:styleId="933894710253401DB3DB9BC45AC6451B">
    <w:name w:val="933894710253401DB3DB9BC45AC6451B"/>
  </w:style>
  <w:style w:type="paragraph" w:customStyle="1" w:styleId="F8AFD13A9F5D46F8B4BD5B7BAB5EEE68">
    <w:name w:val="F8AFD13A9F5D46F8B4BD5B7BAB5EEE68"/>
  </w:style>
  <w:style w:type="paragraph" w:customStyle="1" w:styleId="0496BCE80F7449998506785BF7B2CCD2">
    <w:name w:val="0496BCE80F7449998506785BF7B2CCD2"/>
  </w:style>
  <w:style w:type="paragraph" w:customStyle="1" w:styleId="07EFE0634C844377A87CD1794CDD0A32">
    <w:name w:val="07EFE0634C844377A87CD1794CDD0A32"/>
  </w:style>
  <w:style w:type="paragraph" w:customStyle="1" w:styleId="F9B9ED27AFE347D1AE1EFBF5EC6284E8">
    <w:name w:val="F9B9ED27AFE347D1AE1EFBF5EC6284E8"/>
  </w:style>
  <w:style w:type="paragraph" w:customStyle="1" w:styleId="F1745D88D88B412F8F62B31682311900">
    <w:name w:val="F1745D88D88B412F8F62B31682311900"/>
  </w:style>
  <w:style w:type="paragraph" w:customStyle="1" w:styleId="C1788E12B765488E805FA04E85FBD1B7">
    <w:name w:val="C1788E12B765488E805FA04E85FBD1B7"/>
  </w:style>
  <w:style w:type="paragraph" w:customStyle="1" w:styleId="20EA9B17E15B4675B2B100A17561C9A1">
    <w:name w:val="20EA9B17E15B4675B2B100A17561C9A1"/>
  </w:style>
  <w:style w:type="paragraph" w:customStyle="1" w:styleId="C068E4239B0641CD95DCD1AE4BB86EBE">
    <w:name w:val="C068E4239B0641CD95DCD1AE4BB86EBE"/>
  </w:style>
  <w:style w:type="paragraph" w:customStyle="1" w:styleId="2376A07E379D4768BA40EDCCBBD6FC09">
    <w:name w:val="2376A07E379D4768BA40EDCCBBD6FC09"/>
  </w:style>
  <w:style w:type="character" w:styleId="Emphasis">
    <w:name w:val="Emphasis"/>
    <w:basedOn w:val="DefaultParagraphFont"/>
    <w:uiPriority w:val="11"/>
    <w:qFormat/>
    <w:rsid w:val="007750F6"/>
    <w:rPr>
      <w:b w:val="0"/>
      <w:iCs/>
      <w:color w:val="657C9C" w:themeColor="text2" w:themeTint="BF"/>
      <w:sz w:val="26"/>
    </w:rPr>
  </w:style>
  <w:style w:type="paragraph" w:customStyle="1" w:styleId="871376E5DD924B75AA945CB528B86569">
    <w:name w:val="871376E5DD924B75AA945CB528B86569"/>
  </w:style>
  <w:style w:type="paragraph" w:customStyle="1" w:styleId="8695C397786C47C8A966E8DEC1CE55EE">
    <w:name w:val="8695C397786C47C8A966E8DEC1CE55EE"/>
  </w:style>
  <w:style w:type="paragraph" w:customStyle="1" w:styleId="6BD467452962479289C51B908A63C628">
    <w:name w:val="6BD467452962479289C51B908A63C628"/>
  </w:style>
  <w:style w:type="paragraph" w:customStyle="1" w:styleId="FA65537AA12C4D22AF7F26FD4516B0BB">
    <w:name w:val="FA65537AA12C4D22AF7F26FD4516B0BB"/>
  </w:style>
  <w:style w:type="paragraph" w:customStyle="1" w:styleId="AEF6DC3B899B4BE9B3EA3F843884CB06">
    <w:name w:val="AEF6DC3B899B4BE9B3EA3F843884CB06"/>
  </w:style>
  <w:style w:type="paragraph" w:customStyle="1" w:styleId="DD4101AE08D44FCFB24EA8AF86505740">
    <w:name w:val="DD4101AE08D44FCFB24EA8AF86505740"/>
  </w:style>
  <w:style w:type="paragraph" w:customStyle="1" w:styleId="594169580D47493F92690349E8DECDCD">
    <w:name w:val="594169580D47493F92690349E8DECDCD"/>
  </w:style>
  <w:style w:type="paragraph" w:customStyle="1" w:styleId="902727E02B2F4ECEA2E74B18EBEC611E">
    <w:name w:val="902727E02B2F4ECEA2E74B18EBEC611E"/>
  </w:style>
  <w:style w:type="paragraph" w:customStyle="1" w:styleId="9D5E2CCC110243ED9BE24AFDB658E1A9">
    <w:name w:val="9D5E2CCC110243ED9BE24AFDB658E1A9"/>
  </w:style>
  <w:style w:type="paragraph" w:customStyle="1" w:styleId="B702A6EE36D14A2F85AE5534917C32B5">
    <w:name w:val="B702A6EE36D14A2F85AE5534917C32B5"/>
  </w:style>
  <w:style w:type="paragraph" w:customStyle="1" w:styleId="D856CC7AF7684498A5EB5432CA26F1E6">
    <w:name w:val="D856CC7AF7684498A5EB5432CA26F1E6"/>
  </w:style>
  <w:style w:type="paragraph" w:customStyle="1" w:styleId="F95376902EA34F228785DA2AD7886624">
    <w:name w:val="F95376902EA34F228785DA2AD7886624"/>
  </w:style>
  <w:style w:type="paragraph" w:customStyle="1" w:styleId="E872C25F971E414882807922A323277C">
    <w:name w:val="E872C25F971E414882807922A323277C"/>
  </w:style>
  <w:style w:type="paragraph" w:customStyle="1" w:styleId="D93ED22A1CBF49ADBD270EC65934E180">
    <w:name w:val="D93ED22A1CBF49ADBD270EC65934E180"/>
  </w:style>
  <w:style w:type="paragraph" w:customStyle="1" w:styleId="E4EFEAB536FC404A9F5495298B09AB1D">
    <w:name w:val="E4EFEAB536FC404A9F5495298B09AB1D"/>
  </w:style>
  <w:style w:type="paragraph" w:customStyle="1" w:styleId="3B236A41C81C4DA88CF52E53429536D9">
    <w:name w:val="3B236A41C81C4DA88CF52E53429536D9"/>
  </w:style>
  <w:style w:type="paragraph" w:customStyle="1" w:styleId="DABC4E605BFA453C84D37BFE3D23EA62">
    <w:name w:val="DABC4E605BFA453C84D37BFE3D23EA62"/>
  </w:style>
  <w:style w:type="paragraph" w:customStyle="1" w:styleId="F911EB5E452C41E09023B28CE502505E">
    <w:name w:val="F911EB5E452C41E09023B28CE502505E"/>
  </w:style>
  <w:style w:type="paragraph" w:customStyle="1" w:styleId="7CEF7DEA8C784270892CFE5385A44256">
    <w:name w:val="7CEF7DEA8C784270892CFE5385A44256"/>
  </w:style>
  <w:style w:type="paragraph" w:customStyle="1" w:styleId="89A5B564AA774BCDB4FE7D6F8E92A951">
    <w:name w:val="89A5B564AA774BCDB4FE7D6F8E92A951"/>
  </w:style>
  <w:style w:type="paragraph" w:customStyle="1" w:styleId="22914FE5649E42049326465F59685A59">
    <w:name w:val="22914FE5649E42049326465F59685A59"/>
  </w:style>
  <w:style w:type="paragraph" w:customStyle="1" w:styleId="295689F0508F47599516C6F352404168">
    <w:name w:val="295689F0508F47599516C6F352404168"/>
  </w:style>
  <w:style w:type="paragraph" w:customStyle="1" w:styleId="1FB087F1FECF42BD8C22B059DF17414C">
    <w:name w:val="1FB087F1FECF42BD8C22B059DF17414C"/>
  </w:style>
  <w:style w:type="paragraph" w:customStyle="1" w:styleId="E0936DFDD0F54A33A4DD0C15328BAA5F">
    <w:name w:val="E0936DFDD0F54A33A4DD0C15328BAA5F"/>
  </w:style>
  <w:style w:type="paragraph" w:customStyle="1" w:styleId="490E5CF89BB140D79ABCC99CC9F058AE">
    <w:name w:val="490E5CF89BB140D79ABCC99CC9F058AE"/>
  </w:style>
  <w:style w:type="paragraph" w:customStyle="1" w:styleId="02F187ECFDBA44D780901F2D8D4F2F73">
    <w:name w:val="02F187ECFDBA44D780901F2D8D4F2F73"/>
  </w:style>
  <w:style w:type="paragraph" w:customStyle="1" w:styleId="05FB2EFDE59B4959A0F66C53312DDDF1">
    <w:name w:val="05FB2EFDE59B4959A0F66C53312DDDF1"/>
  </w:style>
  <w:style w:type="paragraph" w:customStyle="1" w:styleId="BA4C20736287450FAA16A94C16AFBA15">
    <w:name w:val="BA4C20736287450FAA16A94C16AFBA15"/>
  </w:style>
  <w:style w:type="paragraph" w:customStyle="1" w:styleId="796BA92224184441B8C46F339F741F19">
    <w:name w:val="796BA92224184441B8C46F339F741F19"/>
    <w:rsid w:val="007750F6"/>
  </w:style>
  <w:style w:type="paragraph" w:customStyle="1" w:styleId="A17148AF3F904652958EA0C6A9BEFE8A">
    <w:name w:val="A17148AF3F904652958EA0C6A9BEFE8A"/>
    <w:rsid w:val="007750F6"/>
  </w:style>
  <w:style w:type="paragraph" w:customStyle="1" w:styleId="A0A83BE2FCAA4747A40C87E2561379BA">
    <w:name w:val="A0A83BE2FCAA4747A40C87E2561379BA"/>
    <w:rsid w:val="007750F6"/>
  </w:style>
  <w:style w:type="paragraph" w:customStyle="1" w:styleId="2FF2D3A998D64F8685CBB3B91F467627">
    <w:name w:val="2FF2D3A998D64F8685CBB3B91F467627"/>
    <w:rsid w:val="007750F6"/>
  </w:style>
  <w:style w:type="paragraph" w:customStyle="1" w:styleId="354E2CBDFC5D47FAB36576EA74F484D5">
    <w:name w:val="354E2CBDFC5D47FAB36576EA74F484D5"/>
    <w:rsid w:val="007750F6"/>
  </w:style>
  <w:style w:type="paragraph" w:customStyle="1" w:styleId="9ED21B446D304A50A6CE17EFBDB021F0">
    <w:name w:val="9ED21B446D304A50A6CE17EFBDB021F0"/>
    <w:rsid w:val="007750F6"/>
  </w:style>
  <w:style w:type="paragraph" w:customStyle="1" w:styleId="A2BB6896040E4F279E66D77A48C4A459">
    <w:name w:val="A2BB6896040E4F279E66D77A48C4A459"/>
    <w:rsid w:val="007750F6"/>
  </w:style>
  <w:style w:type="paragraph" w:customStyle="1" w:styleId="D07BCCBCAD6045EB95369978DC8B9C7F">
    <w:name w:val="D07BCCBCAD6045EB95369978DC8B9C7F"/>
    <w:rsid w:val="007750F6"/>
  </w:style>
  <w:style w:type="paragraph" w:customStyle="1" w:styleId="0B01018F242A4697AF381BA516FBCC82">
    <w:name w:val="0B01018F242A4697AF381BA516FBCC82"/>
    <w:rsid w:val="007750F6"/>
  </w:style>
  <w:style w:type="paragraph" w:customStyle="1" w:styleId="EBC66DF2976B453DB319CA61329884CB">
    <w:name w:val="EBC66DF2976B453DB319CA61329884CB"/>
    <w:rsid w:val="007750F6"/>
  </w:style>
  <w:style w:type="paragraph" w:customStyle="1" w:styleId="3BEDF0B40DE547498794593C8F644231">
    <w:name w:val="3BEDF0B40DE547498794593C8F644231"/>
    <w:rsid w:val="007750F6"/>
  </w:style>
  <w:style w:type="paragraph" w:customStyle="1" w:styleId="AEFC4566B9344B578397C8D0C92D48E8">
    <w:name w:val="AEFC4566B9344B578397C8D0C92D48E8"/>
    <w:rsid w:val="007750F6"/>
  </w:style>
  <w:style w:type="paragraph" w:customStyle="1" w:styleId="4309CE7D5445472BA35D86A2AA6CFD03">
    <w:name w:val="4309CE7D5445472BA35D86A2AA6CFD03"/>
    <w:rsid w:val="007750F6"/>
  </w:style>
  <w:style w:type="paragraph" w:customStyle="1" w:styleId="2AD53AF4B10B4F7FB21161269F973BCD">
    <w:name w:val="2AD53AF4B10B4F7FB21161269F973BCD"/>
    <w:rsid w:val="007750F6"/>
  </w:style>
  <w:style w:type="paragraph" w:customStyle="1" w:styleId="5521B34F0E1544808BF3AEB22074F968">
    <w:name w:val="5521B34F0E1544808BF3AEB22074F968"/>
    <w:rsid w:val="007750F6"/>
  </w:style>
  <w:style w:type="paragraph" w:customStyle="1" w:styleId="CF3AE1D02D064A5BA8BDBF0EAE0CA4F6">
    <w:name w:val="CF3AE1D02D064A5BA8BDBF0EAE0CA4F6"/>
    <w:rsid w:val="007750F6"/>
  </w:style>
  <w:style w:type="paragraph" w:customStyle="1" w:styleId="E93E12F737A74EAC9EA1BAEDD6132348">
    <w:name w:val="E93E12F737A74EAC9EA1BAEDD6132348"/>
    <w:rsid w:val="007750F6"/>
  </w:style>
  <w:style w:type="paragraph" w:customStyle="1" w:styleId="B206BF39607B41569A486158A7E0CFD0">
    <w:name w:val="B206BF39607B41569A486158A7E0CFD0"/>
    <w:rsid w:val="007750F6"/>
  </w:style>
  <w:style w:type="paragraph" w:customStyle="1" w:styleId="3510691729904FC999EF1F2A732CD465">
    <w:name w:val="3510691729904FC999EF1F2A732CD465"/>
    <w:rsid w:val="007750F6"/>
  </w:style>
  <w:style w:type="paragraph" w:customStyle="1" w:styleId="B4E330B6868E41A7898E7C8725F2C683">
    <w:name w:val="B4E330B6868E41A7898E7C8725F2C683"/>
    <w:rsid w:val="007750F6"/>
  </w:style>
  <w:style w:type="paragraph" w:customStyle="1" w:styleId="3F9400328E5F4E0F914F34C0C831314C">
    <w:name w:val="3F9400328E5F4E0F914F34C0C831314C"/>
    <w:rsid w:val="007750F6"/>
  </w:style>
  <w:style w:type="paragraph" w:customStyle="1" w:styleId="B1DBA42981B54136A62B7E4BB91DDAB0">
    <w:name w:val="B1DBA42981B54136A62B7E4BB91DDAB0"/>
    <w:rsid w:val="007750F6"/>
  </w:style>
  <w:style w:type="paragraph" w:customStyle="1" w:styleId="B37E7C801EE54A8B93B04365985FC86C">
    <w:name w:val="B37E7C801EE54A8B93B04365985FC86C"/>
    <w:rsid w:val="007750F6"/>
  </w:style>
  <w:style w:type="paragraph" w:customStyle="1" w:styleId="9351275B8CAA477B9A5891C653E3A704">
    <w:name w:val="9351275B8CAA477B9A5891C653E3A704"/>
    <w:rsid w:val="007750F6"/>
  </w:style>
  <w:style w:type="paragraph" w:customStyle="1" w:styleId="997A652AEAA44D5DB6F75AEDB9D550E5">
    <w:name w:val="997A652AEAA44D5DB6F75AEDB9D550E5"/>
    <w:rsid w:val="007750F6"/>
  </w:style>
  <w:style w:type="paragraph" w:customStyle="1" w:styleId="5C5FA7A2E1AB41E495519919728E15E3">
    <w:name w:val="5C5FA7A2E1AB41E495519919728E15E3"/>
    <w:rsid w:val="007750F6"/>
  </w:style>
  <w:style w:type="paragraph" w:customStyle="1" w:styleId="F9F8EE8B06F64B91A0C75C2AD1AD2F90">
    <w:name w:val="F9F8EE8B06F64B91A0C75C2AD1AD2F90"/>
    <w:rsid w:val="007750F6"/>
  </w:style>
  <w:style w:type="paragraph" w:customStyle="1" w:styleId="E618DA8145054A318E48729DF51046FE">
    <w:name w:val="E618DA8145054A318E48729DF51046FE"/>
    <w:rsid w:val="007750F6"/>
  </w:style>
  <w:style w:type="paragraph" w:customStyle="1" w:styleId="6C05EBDBDB9A46A398F7E6A1D5AB7925">
    <w:name w:val="6C05EBDBDB9A46A398F7E6A1D5AB7925"/>
    <w:rsid w:val="007750F6"/>
  </w:style>
  <w:style w:type="paragraph" w:customStyle="1" w:styleId="055C2BAB61E048D69AA4958E192E53CD">
    <w:name w:val="055C2BAB61E048D69AA4958E192E53CD"/>
    <w:rsid w:val="0077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14 Kildare Road, Canning Town, London
, UK E16 4AD</CompanyAddress>
  <CompanyPhone>(+44)07757677807</CompanyPhone>
  <CompanyFax/>
  <CompanyEmail>andreeadenisa921@yahoo.com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2020-02-08T05:24:00Z</dcterms:created>
  <dcterms:modified xsi:type="dcterms:W3CDTF">2021-02-04T19:03:00Z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